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3DC" w:rsidRPr="008B63DC" w:rsidRDefault="00E550BB" w:rsidP="008B63DC">
      <w:pPr>
        <w:spacing w:after="200" w:line="276" w:lineRule="auto"/>
        <w:jc w:val="center"/>
        <w:rPr>
          <w:b/>
          <w:sz w:val="44"/>
        </w:rPr>
      </w:pPr>
      <w:r>
        <w:rPr>
          <w:b/>
          <w:sz w:val="44"/>
        </w:rPr>
        <w:t>DATA VISUALISATION TOOL</w:t>
      </w:r>
    </w:p>
    <w:p w:rsidR="008B63DC" w:rsidRDefault="008B63DC" w:rsidP="00483245">
      <w:pPr>
        <w:pStyle w:val="titlepagestyle"/>
        <w:spacing w:line="360" w:lineRule="auto"/>
      </w:pPr>
      <w:r>
        <w:t>A</w:t>
      </w:r>
    </w:p>
    <w:p w:rsidR="008B63DC" w:rsidRDefault="008B63DC" w:rsidP="00483245">
      <w:pPr>
        <w:pStyle w:val="titlepagestyle"/>
        <w:spacing w:line="360" w:lineRule="auto"/>
      </w:pPr>
      <w:r>
        <w:t>Project Report</w:t>
      </w:r>
    </w:p>
    <w:p w:rsidR="008B63DC" w:rsidRDefault="008B63DC" w:rsidP="00483245">
      <w:pPr>
        <w:pStyle w:val="titlepagestyle"/>
        <w:spacing w:line="360" w:lineRule="auto"/>
      </w:pPr>
      <w:r>
        <w:t>Submitted in partial fulfillment of the requirement for the award of degree of</w:t>
      </w:r>
    </w:p>
    <w:p w:rsidR="008B63DC" w:rsidRDefault="008B63DC" w:rsidP="00483245">
      <w:pPr>
        <w:pStyle w:val="titlepagestyle"/>
        <w:spacing w:line="360" w:lineRule="auto"/>
      </w:pPr>
    </w:p>
    <w:p w:rsidR="008B63DC" w:rsidRPr="008B63DC" w:rsidRDefault="008B63DC" w:rsidP="008B63DC">
      <w:pPr>
        <w:pStyle w:val="titlepagestyle"/>
        <w:rPr>
          <w:b/>
        </w:rPr>
      </w:pPr>
      <w:r w:rsidRPr="008B63DC">
        <w:rPr>
          <w:b/>
        </w:rPr>
        <w:t xml:space="preserve">Bachelor of </w:t>
      </w:r>
      <w:r w:rsidR="00223187">
        <w:rPr>
          <w:b/>
        </w:rPr>
        <w:t>Technology</w:t>
      </w:r>
    </w:p>
    <w:p w:rsidR="008B63DC" w:rsidRDefault="008B63DC" w:rsidP="008B63DC">
      <w:pPr>
        <w:pStyle w:val="titlepagestyle"/>
      </w:pPr>
      <w:r>
        <w:t>In</w:t>
      </w:r>
    </w:p>
    <w:p w:rsidR="008B63DC" w:rsidRPr="008B63DC" w:rsidRDefault="00223187" w:rsidP="008B63DC">
      <w:pPr>
        <w:pStyle w:val="titlepagestyle"/>
        <w:rPr>
          <w:b/>
        </w:rPr>
      </w:pPr>
      <w:r>
        <w:rPr>
          <w:b/>
        </w:rPr>
        <w:t>Information Tecnology/</w:t>
      </w:r>
      <w:r w:rsidR="008B63DC" w:rsidRPr="008B63DC">
        <w:rPr>
          <w:b/>
        </w:rPr>
        <w:t>Computer Science &amp;Engineering</w:t>
      </w:r>
      <w:r>
        <w:rPr>
          <w:b/>
        </w:rPr>
        <w:t>(Data Science)/</w:t>
      </w:r>
      <w:r w:rsidRPr="008B63DC">
        <w:rPr>
          <w:b/>
        </w:rPr>
        <w:t>Computer Science &amp; Engineering</w:t>
      </w:r>
      <w:r>
        <w:rPr>
          <w:b/>
        </w:rPr>
        <w:t>(Internet of Things)</w:t>
      </w:r>
    </w:p>
    <w:p w:rsidR="008B63DC" w:rsidRDefault="008B63DC" w:rsidP="008B63DC">
      <w:pPr>
        <w:spacing w:after="200" w:line="276" w:lineRule="auto"/>
        <w:jc w:val="left"/>
      </w:pPr>
    </w:p>
    <w:p w:rsidR="008B63DC" w:rsidRDefault="008B63DC" w:rsidP="008B63DC">
      <w:pPr>
        <w:pStyle w:val="titlepagestyle"/>
      </w:pPr>
      <w:r>
        <w:t>Submitted to</w:t>
      </w:r>
    </w:p>
    <w:p w:rsidR="008B63DC" w:rsidRPr="008B63DC" w:rsidRDefault="008B63DC" w:rsidP="008B63DC">
      <w:pPr>
        <w:pStyle w:val="titlepagestyle"/>
        <w:rPr>
          <w:b/>
        </w:rPr>
      </w:pPr>
      <w:r w:rsidRPr="008B63DC">
        <w:rPr>
          <w:b/>
        </w:rPr>
        <w:t xml:space="preserve">RAJIV GANDHI PROUDYOGIKI VISHWAVIDYALAYA, </w:t>
      </w:r>
    </w:p>
    <w:p w:rsidR="008B63DC" w:rsidRDefault="008B63DC" w:rsidP="008B63DC">
      <w:pPr>
        <w:pStyle w:val="titlepagestyle"/>
        <w:rPr>
          <w:b/>
        </w:rPr>
      </w:pPr>
      <w:r w:rsidRPr="008B63DC">
        <w:rPr>
          <w:b/>
        </w:rPr>
        <w:t>BHOPAL (M.P.)</w:t>
      </w:r>
    </w:p>
    <w:p w:rsidR="008B63DC" w:rsidRPr="008B63DC" w:rsidRDefault="008B63DC" w:rsidP="008B63DC">
      <w:pPr>
        <w:pStyle w:val="titlepagestyle"/>
        <w:rPr>
          <w:b/>
        </w:rPr>
      </w:pPr>
    </w:p>
    <w:p w:rsidR="008B63DC" w:rsidRDefault="00223187" w:rsidP="008B63DC">
      <w:pPr>
        <w:spacing w:after="200" w:line="276" w:lineRule="auto"/>
        <w:jc w:val="center"/>
      </w:pPr>
      <w:r w:rsidRPr="00223187">
        <w:rPr>
          <w:noProof/>
        </w:rPr>
        <w:drawing>
          <wp:inline distT="0" distB="0" distL="0" distR="0">
            <wp:extent cx="1863086" cy="1900052"/>
            <wp:effectExtent l="19050" t="0" r="3814" b="0"/>
            <wp:docPr id="1" name="Picture 1" descr="Acropolis Institute of Management Studies - Industri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ropolis Institute of Management Studies - Industrial ..."/>
                    <pic:cNvPicPr>
                      <a:picLocks noChangeAspect="1" noChangeArrowheads="1"/>
                    </pic:cNvPicPr>
                  </pic:nvPicPr>
                  <pic:blipFill>
                    <a:blip r:embed="rId8"/>
                    <a:srcRect/>
                    <a:stretch>
                      <a:fillRect/>
                    </a:stretch>
                  </pic:blipFill>
                  <pic:spPr bwMode="auto">
                    <a:xfrm>
                      <a:off x="0" y="0"/>
                      <a:ext cx="1873157" cy="1910323"/>
                    </a:xfrm>
                    <a:prstGeom prst="rect">
                      <a:avLst/>
                    </a:prstGeom>
                    <a:noFill/>
                    <a:ln w="9525">
                      <a:noFill/>
                      <a:miter lim="800000"/>
                      <a:headEnd/>
                      <a:tailEnd/>
                    </a:ln>
                  </pic:spPr>
                </pic:pic>
              </a:graphicData>
            </a:graphic>
          </wp:inline>
        </w:drawing>
      </w:r>
    </w:p>
    <w:p w:rsidR="00967E50" w:rsidRDefault="00967E50" w:rsidP="008B63DC">
      <w:pPr>
        <w:pStyle w:val="titlepagestyle"/>
        <w:jc w:val="both"/>
        <w:rPr>
          <w:b/>
        </w:rPr>
      </w:pPr>
    </w:p>
    <w:p w:rsidR="00967E50" w:rsidRDefault="00967E50" w:rsidP="008B63DC">
      <w:pPr>
        <w:pStyle w:val="titlepagestyle"/>
        <w:jc w:val="both"/>
        <w:rPr>
          <w:b/>
        </w:rPr>
      </w:pPr>
    </w:p>
    <w:p w:rsidR="008B63DC" w:rsidRPr="008B63DC" w:rsidRDefault="008B63DC" w:rsidP="008B63DC">
      <w:pPr>
        <w:pStyle w:val="titlepagestyle"/>
        <w:jc w:val="both"/>
        <w:rPr>
          <w:b/>
        </w:rPr>
      </w:pPr>
      <w:r w:rsidRPr="008B63DC">
        <w:rPr>
          <w:b/>
        </w:rPr>
        <w:t xml:space="preserve">Guided </w:t>
      </w:r>
      <w:r w:rsidR="00483245">
        <w:rPr>
          <w:b/>
        </w:rPr>
        <w:t>B</w:t>
      </w:r>
      <w:r w:rsidRPr="008B63DC">
        <w:rPr>
          <w:b/>
        </w:rPr>
        <w:t xml:space="preserve">y       </w:t>
      </w:r>
      <w:r w:rsidRPr="008B63DC">
        <w:rPr>
          <w:b/>
        </w:rPr>
        <w:tab/>
      </w:r>
      <w:r w:rsidRPr="008B63DC">
        <w:rPr>
          <w:b/>
        </w:rPr>
        <w:tab/>
        <w:t xml:space="preserve">Submitted By </w:t>
      </w:r>
    </w:p>
    <w:p w:rsidR="008B63DC" w:rsidRDefault="008B63DC" w:rsidP="008B63DC">
      <w:pPr>
        <w:pStyle w:val="titlepagestyle"/>
        <w:jc w:val="both"/>
      </w:pPr>
      <w:r>
        <w:t xml:space="preserve">Prof. </w:t>
      </w:r>
      <w:r w:rsidR="00E550BB">
        <w:t>Shahida Khan          Bhavya Jain ( 0827CD211018</w:t>
      </w:r>
      <w:r w:rsidR="00483245">
        <w:t>)</w:t>
      </w:r>
    </w:p>
    <w:p w:rsidR="008B63DC" w:rsidRDefault="008B63DC" w:rsidP="008B63DC">
      <w:pPr>
        <w:pStyle w:val="titlepagestyle"/>
        <w:jc w:val="both"/>
      </w:pPr>
    </w:p>
    <w:p w:rsidR="008B63DC" w:rsidRDefault="008B63DC" w:rsidP="008B63DC">
      <w:pPr>
        <w:spacing w:after="200" w:line="276" w:lineRule="auto"/>
        <w:jc w:val="left"/>
      </w:pPr>
      <w:r>
        <w:tab/>
      </w:r>
    </w:p>
    <w:p w:rsidR="00A73A2B" w:rsidRDefault="008B63DC" w:rsidP="00967E50">
      <w:pPr>
        <w:spacing w:after="200" w:line="276" w:lineRule="auto"/>
        <w:jc w:val="left"/>
      </w:pPr>
      <w:r>
        <w:tab/>
      </w:r>
    </w:p>
    <w:p w:rsidR="008B63DC" w:rsidRDefault="008B63DC" w:rsidP="008B63DC">
      <w:pPr>
        <w:pStyle w:val="titlepagestyle"/>
      </w:pPr>
    </w:p>
    <w:p w:rsidR="008B63DC" w:rsidRDefault="008B63DC" w:rsidP="008B63DC">
      <w:pPr>
        <w:pStyle w:val="titlepagestyle"/>
        <w:rPr>
          <w:b/>
        </w:rPr>
      </w:pPr>
      <w:r w:rsidRPr="008B63DC">
        <w:rPr>
          <w:b/>
        </w:rPr>
        <w:t xml:space="preserve">DEPARTMENT OF </w:t>
      </w:r>
      <w:r w:rsidR="00223187">
        <w:rPr>
          <w:b/>
        </w:rPr>
        <w:t>INFORMATION TECHNOLOGY/CSE(DS)/CS(IoT)</w:t>
      </w:r>
    </w:p>
    <w:p w:rsidR="008B63DC" w:rsidRPr="008B63DC" w:rsidRDefault="008B63DC" w:rsidP="008B63DC">
      <w:pPr>
        <w:pStyle w:val="titlepagestyle"/>
        <w:rPr>
          <w:b/>
        </w:rPr>
      </w:pPr>
      <w:r w:rsidRPr="008B63DC">
        <w:rPr>
          <w:b/>
        </w:rPr>
        <w:t xml:space="preserve">ACROPOLIS </w:t>
      </w:r>
      <w:r w:rsidR="00223187">
        <w:rPr>
          <w:b/>
        </w:rPr>
        <w:t>INSTITUTE OF TECHNOLOGY &amp; RESEARCH</w:t>
      </w:r>
      <w:r w:rsidRPr="008B63DC">
        <w:rPr>
          <w:b/>
        </w:rPr>
        <w:t xml:space="preserve">, </w:t>
      </w:r>
    </w:p>
    <w:p w:rsidR="008B63DC" w:rsidRPr="008B63DC" w:rsidRDefault="008B63DC" w:rsidP="008B63DC">
      <w:pPr>
        <w:pStyle w:val="titlepagestyle"/>
        <w:rPr>
          <w:b/>
        </w:rPr>
      </w:pPr>
      <w:r w:rsidRPr="008B63DC">
        <w:rPr>
          <w:b/>
        </w:rPr>
        <w:t>INDORE (M.P.) 4520</w:t>
      </w:r>
      <w:r w:rsidR="00483245">
        <w:rPr>
          <w:b/>
        </w:rPr>
        <w:t>20</w:t>
      </w:r>
    </w:p>
    <w:p w:rsidR="008B63DC" w:rsidRDefault="00223187" w:rsidP="008B63DC">
      <w:pPr>
        <w:pStyle w:val="titlepagestyle"/>
        <w:rPr>
          <w:b/>
        </w:rPr>
      </w:pPr>
      <w:r>
        <w:rPr>
          <w:b/>
        </w:rPr>
        <w:t>2023-2024</w:t>
      </w:r>
    </w:p>
    <w:p w:rsidR="0000484E" w:rsidRDefault="008B63DC" w:rsidP="00483245">
      <w:pPr>
        <w:pStyle w:val="subtitle2forfrontpages"/>
        <w:spacing w:line="360" w:lineRule="auto"/>
      </w:pPr>
      <w:r>
        <w:br w:type="page"/>
      </w:r>
      <w:r w:rsidRPr="008B63DC">
        <w:lastRenderedPageBreak/>
        <w:t>Declaration</w:t>
      </w:r>
    </w:p>
    <w:p w:rsidR="0000484E" w:rsidRDefault="0000484E" w:rsidP="00483245">
      <w:r w:rsidRPr="0000484E">
        <w:t xml:space="preserve">I hereby declared that the work, which is being presented in the project entitled </w:t>
      </w:r>
      <w:r w:rsidR="00E550BB" w:rsidRPr="00E550BB">
        <w:rPr>
          <w:b/>
          <w:bCs/>
        </w:rPr>
        <w:t>Data Visualisation Tool</w:t>
      </w:r>
      <w:r w:rsidRPr="0000484E">
        <w:t xml:space="preserve">partial </w:t>
      </w:r>
      <w:r>
        <w:t>fulfilment</w:t>
      </w:r>
      <w:r w:rsidRPr="0000484E">
        <w:t xml:space="preserve"> of the requirement for the award of </w:t>
      </w:r>
      <w:r>
        <w:t>the degree</w:t>
      </w:r>
      <w:r w:rsidRPr="0000484E">
        <w:t xml:space="preserve"> of </w:t>
      </w:r>
      <w:r w:rsidRPr="0000484E">
        <w:rPr>
          <w:b/>
        </w:rPr>
        <w:t xml:space="preserve">Bachelor of </w:t>
      </w:r>
      <w:r w:rsidR="00223187">
        <w:rPr>
          <w:b/>
        </w:rPr>
        <w:t>Technology</w:t>
      </w:r>
      <w:r w:rsidRPr="0000484E">
        <w:t xml:space="preserve">, submitted in the department of </w:t>
      </w:r>
      <w:r w:rsidR="00223187">
        <w:t>Information Technology/CSE(DS)/CSE(IoT)</w:t>
      </w:r>
      <w:r w:rsidRPr="0000484E">
        <w:t xml:space="preserve"> at </w:t>
      </w:r>
      <w:r w:rsidRPr="0000484E">
        <w:rPr>
          <w:b/>
        </w:rPr>
        <w:t xml:space="preserve">Acropolis </w:t>
      </w:r>
      <w:r w:rsidR="00223187">
        <w:rPr>
          <w:b/>
        </w:rPr>
        <w:t>Institute of Technology &amp; Research</w:t>
      </w:r>
      <w:r w:rsidRPr="0000484E">
        <w:rPr>
          <w:b/>
        </w:rPr>
        <w:t>, Indore</w:t>
      </w:r>
      <w:r w:rsidRPr="0000484E">
        <w:t xml:space="preserve"> is an authentic record of my own work carried under the supervision of “</w:t>
      </w:r>
      <w:r w:rsidR="00223187">
        <w:rPr>
          <w:b/>
        </w:rPr>
        <w:t>Prof.</w:t>
      </w:r>
      <w:r w:rsidR="00E550BB">
        <w:rPr>
          <w:b/>
        </w:rPr>
        <w:t>Shahida Khan</w:t>
      </w:r>
      <w:r w:rsidRPr="0000484E">
        <w:t>”. I have not submitted the matter embodied in this report for award of any other degree.</w:t>
      </w:r>
    </w:p>
    <w:p w:rsidR="0000484E" w:rsidRDefault="0000484E" w:rsidP="00483245"/>
    <w:p w:rsidR="0000484E" w:rsidRDefault="0000484E" w:rsidP="005060A4">
      <w:pPr>
        <w:jc w:val="right"/>
      </w:pPr>
      <w:r>
        <w:t>&lt;Student Name&gt;&lt;Roll No&gt;</w:t>
      </w:r>
    </w:p>
    <w:p w:rsidR="0000484E" w:rsidRDefault="0000484E" w:rsidP="0000484E">
      <w:pPr>
        <w:jc w:val="right"/>
      </w:pPr>
    </w:p>
    <w:p w:rsidR="0000484E" w:rsidRDefault="0000484E" w:rsidP="0000484E">
      <w:pPr>
        <w:jc w:val="right"/>
      </w:pPr>
    </w:p>
    <w:p w:rsidR="0000484E" w:rsidRDefault="0000484E" w:rsidP="0000484E">
      <w:pPr>
        <w:jc w:val="right"/>
      </w:pPr>
    </w:p>
    <w:p w:rsidR="00483245" w:rsidRDefault="00483245" w:rsidP="0000484E">
      <w:pPr>
        <w:jc w:val="right"/>
      </w:pPr>
    </w:p>
    <w:p w:rsidR="00483245" w:rsidRDefault="00483245" w:rsidP="0000484E">
      <w:pPr>
        <w:jc w:val="right"/>
      </w:pPr>
    </w:p>
    <w:p w:rsidR="0000484E" w:rsidRDefault="0000484E" w:rsidP="0000484E">
      <w:pPr>
        <w:jc w:val="right"/>
      </w:pPr>
      <w:r w:rsidRPr="0000484E">
        <w:t>Prof./Mr./Ms./Dr. Project Guide</w:t>
      </w:r>
    </w:p>
    <w:p w:rsidR="009A1F1D" w:rsidRDefault="0000484E" w:rsidP="0000484E">
      <w:pPr>
        <w:jc w:val="right"/>
      </w:pPr>
      <w:r>
        <w:t>Supervisor</w:t>
      </w:r>
    </w:p>
    <w:p w:rsidR="009A1F1D" w:rsidRDefault="009A1F1D">
      <w:pPr>
        <w:spacing w:after="200" w:line="276" w:lineRule="auto"/>
        <w:jc w:val="left"/>
      </w:pPr>
      <w:r>
        <w:br w:type="page"/>
      </w:r>
    </w:p>
    <w:p w:rsidR="005D47BB" w:rsidRDefault="00967E50" w:rsidP="00483245">
      <w:pPr>
        <w:pStyle w:val="subtitle2forfrontpages"/>
        <w:spacing w:line="360" w:lineRule="auto"/>
      </w:pPr>
      <w:r>
        <w:lastRenderedPageBreak/>
        <w:t xml:space="preserve">Project Approval </w:t>
      </w:r>
      <w:r w:rsidR="005D47BB">
        <w:t>Form</w:t>
      </w:r>
    </w:p>
    <w:p w:rsidR="005D47BB" w:rsidRDefault="005D47BB" w:rsidP="00483245">
      <w:pPr>
        <w:spacing w:after="200"/>
        <w:jc w:val="left"/>
      </w:pPr>
      <w:r>
        <w:t>I hereby recommend that the project</w:t>
      </w:r>
      <w:r w:rsidR="00F830D8">
        <w:t>&lt;</w:t>
      </w:r>
      <w:r w:rsidR="00483245" w:rsidRPr="00483245">
        <w:rPr>
          <w:b/>
        </w:rPr>
        <w:t>T</w:t>
      </w:r>
      <w:r w:rsidR="00905F99">
        <w:rPr>
          <w:b/>
        </w:rPr>
        <w:t>itle of Project</w:t>
      </w:r>
      <w:r w:rsidR="00F830D8">
        <w:rPr>
          <w:b/>
        </w:rPr>
        <w:t>&gt;</w:t>
      </w:r>
      <w:r>
        <w:t xml:space="preserve"> prepared under my supervision by</w:t>
      </w:r>
      <w:r w:rsidR="00483245">
        <w:t>&lt;</w:t>
      </w:r>
      <w:r w:rsidR="00483245" w:rsidRPr="00483245">
        <w:rPr>
          <w:b/>
        </w:rPr>
        <w:t>Student Name (Roll No.)</w:t>
      </w:r>
      <w:r w:rsidR="00483245">
        <w:rPr>
          <w:b/>
        </w:rPr>
        <w:t>&gt;</w:t>
      </w:r>
      <w:r>
        <w:t xml:space="preserve">be accepted in partial fulfillment of the requirement for the degree of Bachelor of Engineering in Computer Science &amp; Engineering. </w:t>
      </w:r>
    </w:p>
    <w:p w:rsidR="005D47BB" w:rsidRDefault="005D47BB" w:rsidP="00483245">
      <w:pPr>
        <w:spacing w:after="200"/>
      </w:pPr>
    </w:p>
    <w:p w:rsidR="005D47BB" w:rsidRDefault="005D47BB" w:rsidP="005D47BB">
      <w:pPr>
        <w:spacing w:after="200" w:line="276" w:lineRule="auto"/>
        <w:jc w:val="right"/>
      </w:pPr>
      <w:r>
        <w:t>&lt;&lt;Supervisor Name&gt;&gt;</w:t>
      </w:r>
    </w:p>
    <w:p w:rsidR="005060A4" w:rsidRDefault="005060A4" w:rsidP="005060A4">
      <w:pPr>
        <w:spacing w:after="200" w:line="276" w:lineRule="auto"/>
        <w:ind w:left="5760"/>
        <w:jc w:val="center"/>
      </w:pPr>
      <w:r w:rsidRPr="005060A4">
        <w:rPr>
          <w:b/>
        </w:rPr>
        <w:t>Supervisor</w:t>
      </w:r>
    </w:p>
    <w:p w:rsidR="005D47BB" w:rsidRDefault="005D47BB" w:rsidP="005D47BB">
      <w:pPr>
        <w:spacing w:after="200" w:line="276" w:lineRule="auto"/>
        <w:jc w:val="right"/>
      </w:pPr>
    </w:p>
    <w:p w:rsidR="00483245" w:rsidRDefault="00483245" w:rsidP="005D47BB">
      <w:pPr>
        <w:spacing w:after="200" w:line="276" w:lineRule="auto"/>
        <w:jc w:val="right"/>
      </w:pPr>
    </w:p>
    <w:p w:rsidR="005D47BB" w:rsidRDefault="005D47BB" w:rsidP="005D47BB">
      <w:pPr>
        <w:spacing w:after="200" w:line="276" w:lineRule="auto"/>
      </w:pPr>
      <w:r>
        <w:t>Recommendation concurred in</w:t>
      </w:r>
      <w:r w:rsidR="00483245">
        <w:t xml:space="preserve"> 20</w:t>
      </w:r>
      <w:r w:rsidR="00223187">
        <w:t>23-2024</w:t>
      </w:r>
    </w:p>
    <w:p w:rsidR="005D47BB" w:rsidRDefault="005D47BB" w:rsidP="005D47BB">
      <w:pPr>
        <w:spacing w:after="200" w:line="276" w:lineRule="auto"/>
      </w:pPr>
    </w:p>
    <w:p w:rsidR="005D47BB" w:rsidRDefault="005D47BB" w:rsidP="005D47BB">
      <w:pPr>
        <w:spacing w:after="200" w:line="276" w:lineRule="auto"/>
      </w:pPr>
    </w:p>
    <w:p w:rsidR="00483245" w:rsidRDefault="00483245" w:rsidP="005D47BB">
      <w:pPr>
        <w:spacing w:after="200" w:line="276" w:lineRule="auto"/>
      </w:pPr>
    </w:p>
    <w:p w:rsidR="00483245" w:rsidRDefault="005060A4" w:rsidP="005D47BB">
      <w:pPr>
        <w:spacing w:after="200" w:line="276" w:lineRule="auto"/>
      </w:pPr>
      <w:r>
        <w:t>&lt;&lt;Name&gt;&gt;</w:t>
      </w:r>
    </w:p>
    <w:p w:rsidR="005D47BB" w:rsidRPr="005060A4" w:rsidRDefault="005D47BB" w:rsidP="005D47BB">
      <w:pPr>
        <w:spacing w:after="200" w:line="276" w:lineRule="auto"/>
        <w:rPr>
          <w:b/>
        </w:rPr>
      </w:pPr>
      <w:r w:rsidRPr="005060A4">
        <w:rPr>
          <w:b/>
        </w:rPr>
        <w:t xml:space="preserve">Project </w:t>
      </w:r>
      <w:r w:rsidR="005060A4" w:rsidRPr="005060A4">
        <w:rPr>
          <w:b/>
        </w:rPr>
        <w:t>Incharge</w:t>
      </w:r>
    </w:p>
    <w:p w:rsidR="005D47BB" w:rsidRDefault="005D47BB" w:rsidP="005D47BB">
      <w:pPr>
        <w:spacing w:after="200" w:line="276" w:lineRule="auto"/>
      </w:pPr>
    </w:p>
    <w:p w:rsidR="005D47BB" w:rsidRDefault="005D47BB" w:rsidP="005D47BB">
      <w:pPr>
        <w:spacing w:after="200" w:line="276" w:lineRule="auto"/>
      </w:pPr>
    </w:p>
    <w:p w:rsidR="007F77D3" w:rsidRDefault="007F77D3" w:rsidP="005D47BB">
      <w:pPr>
        <w:spacing w:after="200" w:line="276" w:lineRule="auto"/>
      </w:pPr>
    </w:p>
    <w:p w:rsidR="00483245" w:rsidRDefault="005060A4" w:rsidP="005D47BB">
      <w:pPr>
        <w:spacing w:after="200" w:line="276" w:lineRule="auto"/>
      </w:pPr>
      <w:r>
        <w:t>&lt;&lt;Name&gt;&gt;</w:t>
      </w:r>
    </w:p>
    <w:p w:rsidR="005D47BB" w:rsidRPr="005060A4" w:rsidRDefault="005060A4" w:rsidP="005D47BB">
      <w:pPr>
        <w:spacing w:after="200" w:line="276" w:lineRule="auto"/>
        <w:rPr>
          <w:b/>
        </w:rPr>
      </w:pPr>
      <w:r w:rsidRPr="005060A4">
        <w:rPr>
          <w:b/>
        </w:rPr>
        <w:t>Project Coordinator</w:t>
      </w:r>
    </w:p>
    <w:p w:rsidR="00967E50" w:rsidRDefault="00967E50">
      <w:pPr>
        <w:spacing w:after="200" w:line="276" w:lineRule="auto"/>
        <w:jc w:val="left"/>
        <w:rPr>
          <w:b/>
          <w:sz w:val="36"/>
        </w:rPr>
      </w:pPr>
      <w:r>
        <w:br w:type="page"/>
      </w:r>
    </w:p>
    <w:p w:rsidR="009A1F1D" w:rsidRPr="00C00436" w:rsidRDefault="009A1F1D" w:rsidP="009A1F1D">
      <w:pPr>
        <w:pStyle w:val="subtitle2forfrontpages"/>
        <w:rPr>
          <w:sz w:val="40"/>
          <w:szCs w:val="40"/>
        </w:rPr>
      </w:pPr>
      <w:r w:rsidRPr="00C00436">
        <w:rPr>
          <w:sz w:val="40"/>
          <w:szCs w:val="40"/>
        </w:rPr>
        <w:lastRenderedPageBreak/>
        <w:t xml:space="preserve">Acropolis </w:t>
      </w:r>
      <w:r w:rsidR="00C00436" w:rsidRPr="00C00436">
        <w:rPr>
          <w:sz w:val="40"/>
          <w:szCs w:val="40"/>
        </w:rPr>
        <w:t>Institute of Technology &amp; Research</w:t>
      </w:r>
    </w:p>
    <w:p w:rsidR="009A1F1D" w:rsidRDefault="009A1F1D" w:rsidP="009A1F1D">
      <w:pPr>
        <w:pStyle w:val="subtitle2forfrontpages"/>
      </w:pPr>
      <w:r>
        <w:t xml:space="preserve">Deparment of </w:t>
      </w:r>
      <w:r w:rsidR="00C00436">
        <w:t>Infromation Technology/CSE(DS)/CSE(IoT)</w:t>
      </w:r>
    </w:p>
    <w:p w:rsidR="009A1F1D" w:rsidRDefault="00EA6CC2" w:rsidP="009A1F1D">
      <w:pPr>
        <w:pStyle w:val="subtitle2forfrontpages"/>
        <w:rPr>
          <w:noProof/>
        </w:rPr>
      </w:pPr>
      <w:r>
        <w:rPr>
          <w:noProof/>
        </w:rPr>
      </w:r>
      <w:r>
        <w:rPr>
          <w:noProof/>
        </w:rPr>
        <w:pict>
          <v:group id="Canvas 10" o:spid="_x0000_s1026" editas="canvas" style="width:161.8pt;height:161.25pt;mso-position-horizontal-relative:char;mso-position-vertical-relative:line" coordsize="20548,204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548;height:20478;visibility:visible">
              <v:fill o:detectmouseclick="t"/>
              <v:path o:connecttype="none"/>
            </v:shape>
            <v:shape id="_x0000_s1029" type="#_x0000_t75" style="position:absolute;left:952;top:914;width:18878;height:18815">
              <v:imagedata r:id="rId9" o:title=""/>
            </v:shape>
            <w10:wrap type="none"/>
            <w10:anchorlock/>
          </v:group>
        </w:pict>
      </w:r>
    </w:p>
    <w:p w:rsidR="009A1F1D" w:rsidRDefault="009A1F1D" w:rsidP="00A9749B">
      <w:pPr>
        <w:pStyle w:val="subtitle2forfrontpages"/>
        <w:spacing w:line="360" w:lineRule="auto"/>
        <w:rPr>
          <w:noProof/>
        </w:rPr>
      </w:pPr>
      <w:r>
        <w:rPr>
          <w:noProof/>
        </w:rPr>
        <w:t>Certificate</w:t>
      </w:r>
    </w:p>
    <w:p w:rsidR="009A1F1D" w:rsidRDefault="009A1F1D" w:rsidP="00A9749B">
      <w:pPr>
        <w:rPr>
          <w:noProof/>
        </w:rPr>
      </w:pPr>
      <w:r w:rsidRPr="009A1F1D">
        <w:rPr>
          <w:noProof/>
        </w:rPr>
        <w:t xml:space="preserve">The </w:t>
      </w:r>
      <w:r>
        <w:rPr>
          <w:noProof/>
        </w:rPr>
        <w:t>project</w:t>
      </w:r>
      <w:r w:rsidRPr="009A1F1D">
        <w:rPr>
          <w:noProof/>
        </w:rPr>
        <w:t xml:space="preserve"> work entitled </w:t>
      </w:r>
      <w:r w:rsidRPr="00483245">
        <w:rPr>
          <w:b/>
          <w:noProof/>
        </w:rPr>
        <w:t>Title of The Project</w:t>
      </w:r>
      <w:r w:rsidRPr="009A1F1D">
        <w:rPr>
          <w:noProof/>
        </w:rPr>
        <w:t xml:space="preserve"> submitted by </w:t>
      </w:r>
      <w:r w:rsidR="00483245" w:rsidRPr="004F76C1">
        <w:rPr>
          <w:b/>
          <w:noProof/>
        </w:rPr>
        <w:t>&lt;</w:t>
      </w:r>
      <w:r w:rsidRPr="004F76C1">
        <w:rPr>
          <w:b/>
          <w:noProof/>
        </w:rPr>
        <w:t>Name of the student (Enrollment No)</w:t>
      </w:r>
      <w:r w:rsidR="00483245" w:rsidRPr="004F76C1">
        <w:rPr>
          <w:b/>
          <w:noProof/>
        </w:rPr>
        <w:t>&gt;</w:t>
      </w:r>
      <w:r w:rsidRPr="009A1F1D">
        <w:rPr>
          <w:noProof/>
        </w:rPr>
        <w:t xml:space="preserve">  is  approved  as  partial  fulfillment  for  the  award  of  the  degree  of Bachelor of </w:t>
      </w:r>
      <w:r w:rsidR="00986600">
        <w:rPr>
          <w:noProof/>
        </w:rPr>
        <w:t>Technology</w:t>
      </w:r>
      <w:r w:rsidRPr="009A1F1D">
        <w:rPr>
          <w:noProof/>
        </w:rPr>
        <w:t xml:space="preserve"> in </w:t>
      </w:r>
      <w:r w:rsidR="00986600">
        <w:rPr>
          <w:noProof/>
        </w:rPr>
        <w:t>Information Technology/CSE(DS)/CSE(IoT)</w:t>
      </w:r>
      <w:r w:rsidRPr="009A1F1D">
        <w:rPr>
          <w:noProof/>
        </w:rPr>
        <w:t xml:space="preserve"> by Rajiv Gandhi Proudyogiki Vishwavidyalaya, Bhopal (M.P.).</w:t>
      </w:r>
    </w:p>
    <w:p w:rsidR="009A1F1D" w:rsidRDefault="009A1F1D" w:rsidP="009A1F1D"/>
    <w:p w:rsidR="009A1F1D" w:rsidRDefault="009A1F1D" w:rsidP="009A1F1D"/>
    <w:p w:rsidR="00BA4DF6" w:rsidRDefault="00BA4DF6" w:rsidP="009A1F1D"/>
    <w:p w:rsidR="00BA4DF6" w:rsidRDefault="00BA4DF6" w:rsidP="009A1F1D"/>
    <w:p w:rsidR="009A1F1D" w:rsidRDefault="009A1F1D" w:rsidP="009A1F1D"/>
    <w:p w:rsidR="00BA4DF6" w:rsidRPr="00BA4DF6" w:rsidRDefault="009A1F1D" w:rsidP="009A1F1D">
      <w:pPr>
        <w:rPr>
          <w:b/>
        </w:rPr>
      </w:pPr>
      <w:r w:rsidRPr="00BA4DF6">
        <w:rPr>
          <w:b/>
        </w:rPr>
        <w:t>Internal Examiner</w:t>
      </w:r>
      <w:r w:rsidRPr="00BA4DF6">
        <w:rPr>
          <w:b/>
        </w:rPr>
        <w:tab/>
      </w:r>
      <w:r w:rsidRPr="00BA4DF6">
        <w:rPr>
          <w:b/>
        </w:rPr>
        <w:tab/>
      </w:r>
      <w:r w:rsidRPr="00BA4DF6">
        <w:rPr>
          <w:b/>
        </w:rPr>
        <w:tab/>
      </w:r>
      <w:r w:rsidRPr="00BA4DF6">
        <w:rPr>
          <w:b/>
        </w:rPr>
        <w:tab/>
      </w:r>
      <w:r w:rsidRPr="00BA4DF6">
        <w:rPr>
          <w:b/>
        </w:rPr>
        <w:tab/>
      </w:r>
      <w:r w:rsidRPr="00BA4DF6">
        <w:rPr>
          <w:b/>
        </w:rPr>
        <w:tab/>
        <w:t>External Examiner</w:t>
      </w:r>
    </w:p>
    <w:p w:rsidR="00BA4DF6" w:rsidRDefault="00BA4DF6" w:rsidP="009A1F1D">
      <w:r>
        <w:t>Name:</w:t>
      </w:r>
      <w:r w:rsidR="00483245">
        <w:t>……………….</w:t>
      </w:r>
      <w:r>
        <w:tab/>
      </w:r>
      <w:r>
        <w:tab/>
      </w:r>
      <w:r>
        <w:tab/>
      </w:r>
      <w:r>
        <w:tab/>
      </w:r>
      <w:r>
        <w:tab/>
      </w:r>
      <w:r>
        <w:tab/>
        <w:t>Name:</w:t>
      </w:r>
      <w:r w:rsidR="00483245">
        <w:t xml:space="preserve"> ……………..</w:t>
      </w:r>
    </w:p>
    <w:p w:rsidR="00FE6A35" w:rsidRDefault="00BA4DF6" w:rsidP="009A1F1D">
      <w:r>
        <w:t>Date:</w:t>
      </w:r>
      <w:r w:rsidR="00483245">
        <w:t>…./…/………..</w:t>
      </w:r>
      <w:r>
        <w:tab/>
      </w:r>
      <w:r>
        <w:tab/>
      </w:r>
      <w:r>
        <w:tab/>
      </w:r>
      <w:r>
        <w:tab/>
      </w:r>
      <w:r>
        <w:tab/>
      </w:r>
      <w:r>
        <w:tab/>
        <w:t>Date:</w:t>
      </w:r>
      <w:r w:rsidR="00483245">
        <w:t>…./…/………..</w:t>
      </w:r>
    </w:p>
    <w:p w:rsidR="00FE6A35" w:rsidRDefault="00FE6A35">
      <w:pPr>
        <w:spacing w:after="200" w:line="276" w:lineRule="auto"/>
        <w:jc w:val="left"/>
      </w:pPr>
      <w:r>
        <w:br w:type="page"/>
      </w:r>
    </w:p>
    <w:p w:rsidR="00FE6A35" w:rsidRDefault="00FE6A35" w:rsidP="00FE6A35">
      <w:pPr>
        <w:pStyle w:val="subtitle2forfrontpages"/>
      </w:pPr>
      <w:r>
        <w:lastRenderedPageBreak/>
        <w:t>Acknowledgement</w:t>
      </w:r>
    </w:p>
    <w:p w:rsidR="002C7F13" w:rsidRPr="002C7F13" w:rsidRDefault="002C7F13" w:rsidP="00CF1DFF">
      <w:pPr>
        <w:rPr>
          <w:rFonts w:cs="Times New Roman"/>
          <w:sz w:val="12"/>
          <w:szCs w:val="12"/>
        </w:rPr>
      </w:pPr>
    </w:p>
    <w:p w:rsidR="00CF1DFF" w:rsidRPr="00952FEE" w:rsidRDefault="00CF1DFF" w:rsidP="00CF1DFF">
      <w:pPr>
        <w:rPr>
          <w:rFonts w:cs="Times New Roman"/>
        </w:rPr>
      </w:pPr>
      <w:r w:rsidRPr="00952FEE">
        <w:rPr>
          <w:rFonts w:cs="Times New Roman"/>
        </w:rPr>
        <w:t xml:space="preserve">With boundless love and appreciation, we/I would like to extend our/my heartfelt gratitude and appreciation to the people who helped </w:t>
      </w:r>
      <w:r>
        <w:rPr>
          <w:rFonts w:cs="Times New Roman"/>
        </w:rPr>
        <w:t>us</w:t>
      </w:r>
      <w:r w:rsidRPr="00952FEE">
        <w:rPr>
          <w:rFonts w:cs="Times New Roman"/>
        </w:rPr>
        <w:t>/me to bring this work in reality.</w:t>
      </w:r>
      <w:r>
        <w:rPr>
          <w:rFonts w:cs="Times New Roman"/>
        </w:rPr>
        <w:t xml:space="preserve"> We/I would like to have some space of acknowledgement for them.</w:t>
      </w:r>
    </w:p>
    <w:p w:rsidR="00CF1DFF" w:rsidRPr="00952FEE" w:rsidRDefault="00CF1DFF" w:rsidP="00CF1DFF">
      <w:pPr>
        <w:rPr>
          <w:rFonts w:cs="Times New Roman"/>
        </w:rPr>
      </w:pPr>
      <w:r>
        <w:rPr>
          <w:rFonts w:cs="Times New Roman"/>
        </w:rPr>
        <w:t>Foremost, our/</w:t>
      </w:r>
      <w:r w:rsidRPr="00762903">
        <w:rPr>
          <w:rFonts w:cs="Times New Roman"/>
        </w:rPr>
        <w:t>I would like to express</w:t>
      </w:r>
      <w:r>
        <w:rPr>
          <w:rFonts w:cs="Times New Roman"/>
        </w:rPr>
        <w:t xml:space="preserve"> our/ </w:t>
      </w:r>
      <w:r w:rsidRPr="00762903">
        <w:rPr>
          <w:rFonts w:cs="Times New Roman"/>
        </w:rPr>
        <w:t xml:space="preserve">my sincere gratitude to </w:t>
      </w:r>
      <w:r>
        <w:rPr>
          <w:rFonts w:cs="Times New Roman"/>
        </w:rPr>
        <w:t>o</w:t>
      </w:r>
      <w:r w:rsidRPr="00952FEE">
        <w:rPr>
          <w:rFonts w:cs="Times New Roman"/>
        </w:rPr>
        <w:t xml:space="preserve">ur/my supervisor, </w:t>
      </w:r>
      <w:r w:rsidRPr="00B245BF">
        <w:rPr>
          <w:rFonts w:cs="Times New Roman"/>
          <w:b/>
        </w:rPr>
        <w:t>Prof.</w:t>
      </w:r>
      <w:r w:rsidR="003B7BAC">
        <w:rPr>
          <w:rFonts w:cs="Times New Roman"/>
          <w:b/>
        </w:rPr>
        <w:t>Shahida Khan</w:t>
      </w:r>
      <w:r w:rsidRPr="00952FEE">
        <w:rPr>
          <w:rFonts w:cs="Times New Roman"/>
        </w:rPr>
        <w:t xml:space="preserve">whose expertise, consistent guidance, ample time spent and consistent advices that helped us/me to bring </w:t>
      </w:r>
      <w:r>
        <w:rPr>
          <w:rFonts w:cs="Times New Roman"/>
        </w:rPr>
        <w:t>this s</w:t>
      </w:r>
      <w:r w:rsidRPr="00952FEE">
        <w:rPr>
          <w:rFonts w:cs="Times New Roman"/>
        </w:rPr>
        <w:t>tudy into success.</w:t>
      </w:r>
    </w:p>
    <w:p w:rsidR="00CF1DFF" w:rsidRPr="00952FEE" w:rsidRDefault="00CF1DFF" w:rsidP="009E0E65">
      <w:pPr>
        <w:rPr>
          <w:rFonts w:cs="Times New Roman"/>
        </w:rPr>
      </w:pPr>
      <w:r w:rsidRPr="00952FEE">
        <w:rPr>
          <w:rFonts w:cs="Times New Roman"/>
        </w:rPr>
        <w:t xml:space="preserve">To the project in-charge </w:t>
      </w:r>
      <w:r w:rsidRPr="003734AE">
        <w:rPr>
          <w:rFonts w:cs="Times New Roman"/>
          <w:b/>
        </w:rPr>
        <w:t xml:space="preserve">Prof. </w:t>
      </w:r>
      <w:r w:rsidR="00C00436">
        <w:rPr>
          <w:rFonts w:cs="Times New Roman"/>
          <w:b/>
        </w:rPr>
        <w:t>&lt;Name of Incharge&gt;</w:t>
      </w:r>
      <w:r w:rsidR="00C00436" w:rsidRPr="00C00436">
        <w:rPr>
          <w:rFonts w:cs="Times New Roman"/>
        </w:rPr>
        <w:t>and project coordinator</w:t>
      </w:r>
      <w:r w:rsidR="00C00436">
        <w:rPr>
          <w:rFonts w:cs="Times New Roman"/>
          <w:b/>
        </w:rPr>
        <w:t xml:space="preserve"> Prof. Deepak Singh Chouhan</w:t>
      </w:r>
      <w:r w:rsidRPr="00952FEE">
        <w:rPr>
          <w:rFonts w:cs="Times New Roman"/>
        </w:rPr>
        <w:t>for their constructive comments, suggestions, and critiquing</w:t>
      </w:r>
      <w:r>
        <w:rPr>
          <w:rFonts w:cs="Times New Roman"/>
        </w:rPr>
        <w:t xml:space="preserve"> even in hardship</w:t>
      </w:r>
      <w:r w:rsidRPr="00952FEE">
        <w:rPr>
          <w:rFonts w:cs="Times New Roman"/>
        </w:rPr>
        <w:t>.</w:t>
      </w:r>
    </w:p>
    <w:p w:rsidR="00CF1DFF" w:rsidRPr="00952FEE" w:rsidRDefault="00CF1DFF" w:rsidP="00CF1DFF">
      <w:pPr>
        <w:rPr>
          <w:rFonts w:cs="Times New Roman"/>
        </w:rPr>
      </w:pPr>
      <w:r w:rsidRPr="00952FEE">
        <w:rPr>
          <w:rFonts w:cs="Times New Roman"/>
        </w:rPr>
        <w:t>To the</w:t>
      </w:r>
      <w:r w:rsidR="002C7F13">
        <w:rPr>
          <w:rFonts w:cs="Times New Roman"/>
        </w:rPr>
        <w:t>honourable</w:t>
      </w:r>
      <w:r w:rsidRPr="003734AE">
        <w:rPr>
          <w:rFonts w:cs="Times New Roman"/>
          <w:b/>
        </w:rPr>
        <w:t xml:space="preserve">Prof. </w:t>
      </w:r>
      <w:r w:rsidR="00C00436">
        <w:rPr>
          <w:rFonts w:cs="Times New Roman"/>
          <w:b/>
        </w:rPr>
        <w:t xml:space="preserve">(Dr.) </w:t>
      </w:r>
      <w:r w:rsidRPr="003734AE">
        <w:rPr>
          <w:rFonts w:cs="Times New Roman"/>
          <w:b/>
        </w:rPr>
        <w:t>PrashantLakkadwala</w:t>
      </w:r>
      <w:r w:rsidRPr="00952FEE">
        <w:rPr>
          <w:rFonts w:cs="Times New Roman"/>
        </w:rPr>
        <w:t>, Head</w:t>
      </w:r>
      <w:r w:rsidR="00986600">
        <w:rPr>
          <w:rFonts w:cs="Times New Roman"/>
        </w:rPr>
        <w:t>,</w:t>
      </w:r>
      <w:r>
        <w:rPr>
          <w:rFonts w:cs="Times New Roman"/>
        </w:rPr>
        <w:t xml:space="preserve"> Department of </w:t>
      </w:r>
      <w:r w:rsidR="00986600">
        <w:rPr>
          <w:rFonts w:cs="Times New Roman"/>
        </w:rPr>
        <w:t>Information Technology/CSE(DS)/CSE(IOT)</w:t>
      </w:r>
      <w:r w:rsidRPr="00952FEE">
        <w:rPr>
          <w:rFonts w:cs="Times New Roman"/>
        </w:rPr>
        <w:t xml:space="preserve"> for his </w:t>
      </w:r>
      <w:r>
        <w:rPr>
          <w:rFonts w:cs="Times New Roman"/>
        </w:rPr>
        <w:t>favourable</w:t>
      </w:r>
      <w:r w:rsidRPr="00952FEE">
        <w:rPr>
          <w:rFonts w:cs="Times New Roman"/>
        </w:rPr>
        <w:t xml:space="preserve"> responses regarding the study</w:t>
      </w:r>
      <w:r>
        <w:rPr>
          <w:rFonts w:cs="Times New Roman"/>
        </w:rPr>
        <w:t xml:space="preserve"> and providing necessary facility</w:t>
      </w:r>
      <w:r w:rsidRPr="00952FEE">
        <w:rPr>
          <w:rFonts w:cs="Times New Roman"/>
        </w:rPr>
        <w:t>.</w:t>
      </w:r>
    </w:p>
    <w:p w:rsidR="00CF1DFF" w:rsidRPr="00952FEE" w:rsidRDefault="00CF1DFF" w:rsidP="00CF1DFF">
      <w:pPr>
        <w:rPr>
          <w:rFonts w:cs="Times New Roman"/>
        </w:rPr>
      </w:pPr>
      <w:r w:rsidRPr="00952FEE">
        <w:rPr>
          <w:rFonts w:cs="Times New Roman"/>
        </w:rPr>
        <w:t>To</w:t>
      </w:r>
      <w:r>
        <w:rPr>
          <w:rFonts w:cs="Times New Roman"/>
        </w:rPr>
        <w:t>thehonourable</w:t>
      </w:r>
      <w:r w:rsidRPr="003734AE">
        <w:rPr>
          <w:rFonts w:cs="Times New Roman"/>
          <w:b/>
        </w:rPr>
        <w:t xml:space="preserve">Dr. </w:t>
      </w:r>
      <w:r w:rsidR="00986600">
        <w:rPr>
          <w:rFonts w:cs="Times New Roman"/>
          <w:b/>
        </w:rPr>
        <w:t>S.C. Sharma</w:t>
      </w:r>
      <w:r>
        <w:rPr>
          <w:rFonts w:cs="Times New Roman"/>
        </w:rPr>
        <w:t xml:space="preserve">, </w:t>
      </w:r>
      <w:r w:rsidR="00986600">
        <w:rPr>
          <w:rFonts w:cs="Times New Roman"/>
        </w:rPr>
        <w:t>Director, AITR</w:t>
      </w:r>
      <w:r>
        <w:rPr>
          <w:rFonts w:cs="Times New Roman"/>
        </w:rPr>
        <w:t>, Indore</w:t>
      </w:r>
      <w:r w:rsidRPr="00952FEE">
        <w:rPr>
          <w:rFonts w:cs="Times New Roman"/>
        </w:rPr>
        <w:t xml:space="preserve"> for his unending support, advises and effort to make possible.</w:t>
      </w:r>
    </w:p>
    <w:p w:rsidR="00CF1DFF" w:rsidRDefault="00CF1DFF" w:rsidP="00CF1DFF">
      <w:pPr>
        <w:rPr>
          <w:rFonts w:cs="Times New Roman"/>
        </w:rPr>
      </w:pPr>
      <w:r w:rsidRPr="00952FEE">
        <w:rPr>
          <w:rFonts w:cs="Times New Roman"/>
        </w:rPr>
        <w:t>Finally, I/we would like to pay my/our thanks to</w:t>
      </w:r>
      <w:r>
        <w:rPr>
          <w:rFonts w:cs="Times New Roman"/>
        </w:rPr>
        <w:t xml:space="preserve"> faculty members and staff of  D</w:t>
      </w:r>
      <w:r w:rsidRPr="00952FEE">
        <w:rPr>
          <w:rFonts w:cs="Times New Roman"/>
        </w:rPr>
        <w:t xml:space="preserve">epartment of Computer Science &amp; Engineering for their </w:t>
      </w:r>
      <w:r>
        <w:rPr>
          <w:rFonts w:cs="Times New Roman"/>
        </w:rPr>
        <w:t>timely</w:t>
      </w:r>
      <w:r w:rsidRPr="00952FEE">
        <w:rPr>
          <w:rFonts w:cs="Times New Roman"/>
        </w:rPr>
        <w:t xml:space="preserve"> help and support. </w:t>
      </w:r>
    </w:p>
    <w:p w:rsidR="00CF1DFF" w:rsidRDefault="00CF1DFF" w:rsidP="00CF1DFF">
      <w:pPr>
        <w:rPr>
          <w:rFonts w:cs="Times New Roman"/>
        </w:rPr>
      </w:pPr>
      <w:r w:rsidRPr="00952FEE">
        <w:rPr>
          <w:rFonts w:cs="Times New Roman"/>
        </w:rPr>
        <w:t>We/I also like to pay thanks to our</w:t>
      </w:r>
      <w:r>
        <w:rPr>
          <w:rFonts w:cs="Times New Roman"/>
        </w:rPr>
        <w:t>/my</w:t>
      </w:r>
      <w:r w:rsidRPr="003734AE">
        <w:rPr>
          <w:rFonts w:cs="Times New Roman"/>
          <w:b/>
        </w:rPr>
        <w:t>parents</w:t>
      </w:r>
      <w:r w:rsidRPr="00952FEE">
        <w:rPr>
          <w:rFonts w:cs="Times New Roman"/>
        </w:rPr>
        <w:t xml:space="preserve"> for their </w:t>
      </w:r>
      <w:r>
        <w:rPr>
          <w:rFonts w:cs="Times New Roman"/>
        </w:rPr>
        <w:t xml:space="preserve">eternal love, </w:t>
      </w:r>
      <w:r w:rsidRPr="00952FEE">
        <w:rPr>
          <w:rFonts w:cs="Times New Roman"/>
        </w:rPr>
        <w:t>support</w:t>
      </w:r>
      <w:r>
        <w:rPr>
          <w:rFonts w:cs="Times New Roman"/>
        </w:rPr>
        <w:t xml:space="preserve"> and prayers</w:t>
      </w:r>
      <w:r w:rsidRPr="00952FEE">
        <w:rPr>
          <w:rFonts w:cs="Times New Roman"/>
        </w:rPr>
        <w:t>.</w:t>
      </w:r>
      <w:r>
        <w:rPr>
          <w:rFonts w:cs="Times New Roman"/>
        </w:rPr>
        <w:t>Without them</w:t>
      </w:r>
      <w:r w:rsidRPr="00952FEE">
        <w:rPr>
          <w:rFonts w:cs="Times New Roman"/>
        </w:rPr>
        <w:t xml:space="preserve"> it is not possible.</w:t>
      </w:r>
    </w:p>
    <w:p w:rsidR="00CF1DFF" w:rsidRDefault="00CF1DFF" w:rsidP="00733E6C">
      <w:pPr>
        <w:ind w:left="5040" w:firstLine="720"/>
        <w:rPr>
          <w:rFonts w:cs="Times New Roman"/>
        </w:rPr>
      </w:pPr>
      <w:r>
        <w:rPr>
          <w:rFonts w:cs="Times New Roman"/>
        </w:rPr>
        <w:t>Student 1(Roll No)</w:t>
      </w:r>
    </w:p>
    <w:p w:rsidR="00CF1DFF" w:rsidRPr="00952FEE" w:rsidRDefault="00CF1DFF" w:rsidP="00733E6C">
      <w:pPr>
        <w:ind w:left="5040" w:firstLine="720"/>
        <w:rPr>
          <w:rFonts w:cs="Times New Roman"/>
        </w:rPr>
      </w:pPr>
      <w:r>
        <w:rPr>
          <w:rFonts w:cs="Times New Roman"/>
        </w:rPr>
        <w:t>Student 2(Roll No)</w:t>
      </w:r>
    </w:p>
    <w:p w:rsidR="00CF1DFF" w:rsidRPr="00952FEE" w:rsidRDefault="00CF1DFF" w:rsidP="00733E6C">
      <w:pPr>
        <w:ind w:left="5040" w:firstLine="720"/>
        <w:rPr>
          <w:rFonts w:cs="Times New Roman"/>
        </w:rPr>
      </w:pPr>
      <w:r>
        <w:rPr>
          <w:rFonts w:cs="Times New Roman"/>
        </w:rPr>
        <w:t>Student 3(Roll No)</w:t>
      </w:r>
    </w:p>
    <w:p w:rsidR="00CF1DFF" w:rsidRDefault="00CF1DFF" w:rsidP="00733E6C">
      <w:pPr>
        <w:ind w:left="5040" w:firstLine="720"/>
        <w:rPr>
          <w:rFonts w:cs="Times New Roman"/>
        </w:rPr>
      </w:pPr>
      <w:r>
        <w:rPr>
          <w:rFonts w:cs="Times New Roman"/>
        </w:rPr>
        <w:t>Student 4(Roll No)</w:t>
      </w:r>
    </w:p>
    <w:p w:rsidR="00CF1DFF" w:rsidRDefault="00CF1DFF" w:rsidP="00FE6A35">
      <w:pPr>
        <w:pStyle w:val="subtitle2forfrontpages"/>
      </w:pPr>
    </w:p>
    <w:p w:rsidR="002C7F13" w:rsidRDefault="002C7F13" w:rsidP="00FE6A35">
      <w:pPr>
        <w:pStyle w:val="subtitle2forfrontpages"/>
      </w:pPr>
    </w:p>
    <w:p w:rsidR="00860978" w:rsidRDefault="00860978" w:rsidP="00FE6A35">
      <w:pPr>
        <w:pStyle w:val="subtitle2forfrontpages"/>
      </w:pPr>
    </w:p>
    <w:p w:rsidR="00860978" w:rsidRDefault="00860978" w:rsidP="00FE6A35">
      <w:pPr>
        <w:pStyle w:val="subtitle2forfrontpages"/>
      </w:pPr>
    </w:p>
    <w:p w:rsidR="00FE6A35" w:rsidRDefault="00FE6A35" w:rsidP="00FE6A35">
      <w:pPr>
        <w:pStyle w:val="subtitle2forfrontpages"/>
      </w:pPr>
      <w:r>
        <w:lastRenderedPageBreak/>
        <w:t>Abstract</w:t>
      </w:r>
    </w:p>
    <w:p w:rsidR="00276E56" w:rsidRDefault="00276E56" w:rsidP="00FE6A35"/>
    <w:p w:rsidR="00843990" w:rsidRDefault="00276E56" w:rsidP="00F84EF4">
      <w:pPr>
        <w:numPr>
          <w:ilvl w:val="0"/>
          <w:numId w:val="13"/>
        </w:numPr>
        <w:spacing w:before="100" w:beforeAutospacing="1" w:after="270" w:line="240" w:lineRule="auto"/>
        <w:jc w:val="left"/>
        <w:rPr>
          <w:rFonts w:eastAsia="Times New Roman" w:cs="Times New Roman"/>
          <w:color w:val="000000"/>
          <w:sz w:val="27"/>
          <w:szCs w:val="27"/>
          <w:lang w:val="en-IN" w:eastAsia="en-IN"/>
        </w:rPr>
      </w:pPr>
      <w:r w:rsidRPr="00276E56">
        <w:rPr>
          <w:rFonts w:eastAsia="Times New Roman" w:cs="Times New Roman"/>
          <w:color w:val="000000"/>
          <w:szCs w:val="24"/>
          <w:lang w:val="en-IN" w:eastAsia="en-IN"/>
        </w:rPr>
        <w:t>What was done?</w:t>
      </w:r>
    </w:p>
    <w:p w:rsidR="00276E56" w:rsidRPr="00843990" w:rsidRDefault="00843990" w:rsidP="00843990">
      <w:pPr>
        <w:spacing w:before="100" w:beforeAutospacing="1" w:after="270" w:line="240" w:lineRule="auto"/>
        <w:ind w:left="720"/>
        <w:jc w:val="left"/>
        <w:rPr>
          <w:rFonts w:eastAsia="Times New Roman" w:cs="Times New Roman"/>
          <w:color w:val="000000"/>
          <w:szCs w:val="24"/>
          <w:lang w:val="en-IN" w:eastAsia="en-IN"/>
        </w:rPr>
      </w:pPr>
      <w:r w:rsidRPr="00843990">
        <w:rPr>
          <w:rFonts w:eastAsia="Times New Roman" w:cs="Times New Roman"/>
          <w:color w:val="000000"/>
          <w:szCs w:val="24"/>
          <w:lang w:val="en-IN" w:eastAsia="en-IN"/>
        </w:rPr>
        <w:t>In this projec</w:t>
      </w:r>
      <w:r w:rsidR="009F20AA">
        <w:rPr>
          <w:rFonts w:eastAsia="Times New Roman" w:cs="Times New Roman"/>
          <w:color w:val="000000"/>
          <w:szCs w:val="24"/>
          <w:lang w:val="en-IN" w:eastAsia="en-IN"/>
        </w:rPr>
        <w:t xml:space="preserve">t, a data visualisation tool </w:t>
      </w:r>
      <w:r w:rsidR="00FD159E">
        <w:rPr>
          <w:rFonts w:eastAsia="Times New Roman" w:cs="Times New Roman"/>
          <w:color w:val="000000"/>
          <w:szCs w:val="24"/>
          <w:lang w:val="en-IN" w:eastAsia="en-IN"/>
        </w:rPr>
        <w:t>has been</w:t>
      </w:r>
      <w:r w:rsidR="009F20AA">
        <w:rPr>
          <w:rFonts w:eastAsia="Times New Roman" w:cs="Times New Roman"/>
          <w:color w:val="000000"/>
          <w:szCs w:val="24"/>
          <w:lang w:val="en-IN" w:eastAsia="en-IN"/>
        </w:rPr>
        <w:t xml:space="preserve"> developed</w:t>
      </w:r>
      <w:r w:rsidR="00FD159E">
        <w:rPr>
          <w:rFonts w:eastAsia="Times New Roman" w:cs="Times New Roman"/>
          <w:color w:val="000000"/>
          <w:szCs w:val="24"/>
          <w:lang w:val="en-IN" w:eastAsia="en-IN"/>
        </w:rPr>
        <w:t xml:space="preserve"> for easing the visualisation tasks for complex data</w:t>
      </w:r>
      <w:r w:rsidR="00044EA2">
        <w:rPr>
          <w:rFonts w:eastAsia="Times New Roman" w:cs="Times New Roman"/>
          <w:color w:val="000000"/>
          <w:szCs w:val="24"/>
          <w:lang w:val="en-IN" w:eastAsia="en-IN"/>
        </w:rPr>
        <w:t>sets using various technologies. This is a tool for visualising the datasets in a much easier way using various</w:t>
      </w:r>
      <w:r w:rsidR="00671D06">
        <w:rPr>
          <w:rFonts w:eastAsia="Times New Roman" w:cs="Times New Roman"/>
          <w:color w:val="000000"/>
          <w:szCs w:val="24"/>
          <w:lang w:val="en-IN" w:eastAsia="en-IN"/>
        </w:rPr>
        <w:t xml:space="preserve"> charts,</w:t>
      </w:r>
      <w:r w:rsidR="00044EA2">
        <w:rPr>
          <w:rFonts w:eastAsia="Times New Roman" w:cs="Times New Roman"/>
          <w:color w:val="000000"/>
          <w:szCs w:val="24"/>
          <w:lang w:val="en-IN" w:eastAsia="en-IN"/>
        </w:rPr>
        <w:t xml:space="preserve"> plots</w:t>
      </w:r>
      <w:r w:rsidR="00671D06">
        <w:rPr>
          <w:rFonts w:eastAsia="Times New Roman" w:cs="Times New Roman"/>
          <w:color w:val="000000"/>
          <w:szCs w:val="24"/>
          <w:lang w:val="en-IN" w:eastAsia="en-IN"/>
        </w:rPr>
        <w:t xml:space="preserve"> and infographics.</w:t>
      </w:r>
    </w:p>
    <w:p w:rsidR="00276E56" w:rsidRPr="00FD159E" w:rsidRDefault="00276E56" w:rsidP="00276E56">
      <w:pPr>
        <w:numPr>
          <w:ilvl w:val="0"/>
          <w:numId w:val="13"/>
        </w:numPr>
        <w:spacing w:before="100" w:beforeAutospacing="1" w:after="270" w:line="240" w:lineRule="auto"/>
        <w:jc w:val="left"/>
        <w:rPr>
          <w:rFonts w:eastAsia="Times New Roman" w:cs="Times New Roman"/>
          <w:color w:val="000000"/>
          <w:sz w:val="27"/>
          <w:szCs w:val="27"/>
          <w:lang w:val="en-IN" w:eastAsia="en-IN"/>
        </w:rPr>
      </w:pPr>
      <w:r w:rsidRPr="00276E56">
        <w:rPr>
          <w:rFonts w:eastAsia="Times New Roman" w:cs="Times New Roman"/>
          <w:color w:val="000000"/>
          <w:szCs w:val="24"/>
          <w:lang w:val="en-IN" w:eastAsia="en-IN"/>
        </w:rPr>
        <w:t>Why was it done?</w:t>
      </w:r>
    </w:p>
    <w:p w:rsidR="00FD159E" w:rsidRPr="00276E56" w:rsidRDefault="00FD159E" w:rsidP="00FD159E">
      <w:pPr>
        <w:spacing w:before="100" w:beforeAutospacing="1" w:after="270" w:line="240" w:lineRule="auto"/>
        <w:ind w:left="720"/>
        <w:jc w:val="left"/>
        <w:rPr>
          <w:rFonts w:eastAsia="Times New Roman" w:cs="Times New Roman"/>
          <w:color w:val="000000"/>
          <w:sz w:val="27"/>
          <w:szCs w:val="27"/>
          <w:lang w:val="en-IN" w:eastAsia="en-IN"/>
        </w:rPr>
      </w:pPr>
      <w:r>
        <w:rPr>
          <w:rFonts w:eastAsia="Times New Roman" w:cs="Times New Roman"/>
          <w:color w:val="000000"/>
          <w:szCs w:val="24"/>
          <w:lang w:val="en-IN" w:eastAsia="en-IN"/>
        </w:rPr>
        <w:t>This is done to ease the complex process of visualising data and myth-busting the easiness behind it. It aims to provide ease to a person having less technical knowledge about the various visualisation tools and technologies which indirectly helps an organisation to find patterns and trends in the data at a lower cost and human effort.</w:t>
      </w:r>
    </w:p>
    <w:p w:rsidR="00276E56" w:rsidRPr="00FD159E" w:rsidRDefault="00276E56" w:rsidP="00F84EF4">
      <w:pPr>
        <w:numPr>
          <w:ilvl w:val="0"/>
          <w:numId w:val="13"/>
        </w:numPr>
        <w:spacing w:before="100" w:beforeAutospacing="1" w:after="270" w:line="240" w:lineRule="auto"/>
        <w:jc w:val="left"/>
        <w:rPr>
          <w:rFonts w:eastAsia="Times New Roman" w:cs="Times New Roman"/>
          <w:color w:val="000000"/>
          <w:sz w:val="27"/>
          <w:szCs w:val="27"/>
          <w:lang w:val="en-IN" w:eastAsia="en-IN"/>
        </w:rPr>
      </w:pPr>
      <w:r w:rsidRPr="00276E56">
        <w:rPr>
          <w:rFonts w:eastAsia="Times New Roman" w:cs="Times New Roman"/>
          <w:color w:val="000000"/>
          <w:szCs w:val="24"/>
          <w:lang w:val="en-IN" w:eastAsia="en-IN"/>
        </w:rPr>
        <w:t>How was it done?</w:t>
      </w:r>
    </w:p>
    <w:p w:rsidR="00FD159E" w:rsidRDefault="00671D06" w:rsidP="00E01C68">
      <w:pPr>
        <w:spacing w:before="30" w:after="270" w:line="240" w:lineRule="auto"/>
        <w:ind w:left="720"/>
        <w:jc w:val="left"/>
        <w:rPr>
          <w:rFonts w:eastAsia="Times New Roman" w:cs="Times New Roman"/>
          <w:color w:val="000000"/>
          <w:szCs w:val="24"/>
          <w:lang w:val="en-IN" w:eastAsia="en-IN"/>
        </w:rPr>
      </w:pPr>
      <w:r w:rsidRPr="00671D06">
        <w:rPr>
          <w:rFonts w:eastAsia="Times New Roman" w:cs="Times New Roman"/>
          <w:color w:val="000000"/>
          <w:szCs w:val="24"/>
          <w:lang w:val="en-IN" w:eastAsia="en-IN"/>
        </w:rPr>
        <w:t xml:space="preserve">This was done using the </w:t>
      </w:r>
      <w:r>
        <w:rPr>
          <w:rFonts w:eastAsia="Times New Roman" w:cs="Times New Roman"/>
          <w:color w:val="000000"/>
          <w:szCs w:val="24"/>
          <w:lang w:val="en-IN" w:eastAsia="en-IN"/>
        </w:rPr>
        <w:t>following steps:</w:t>
      </w:r>
    </w:p>
    <w:p w:rsidR="00671D06" w:rsidRDefault="00671D06" w:rsidP="00E01C68">
      <w:pPr>
        <w:pStyle w:val="ListParagraph"/>
        <w:numPr>
          <w:ilvl w:val="0"/>
          <w:numId w:val="14"/>
        </w:numPr>
        <w:spacing w:before="30" w:after="30"/>
        <w:jc w:val="left"/>
        <w:rPr>
          <w:rFonts w:eastAsia="Times New Roman" w:cs="Times New Roman"/>
          <w:color w:val="000000"/>
          <w:szCs w:val="24"/>
          <w:lang w:val="en-IN" w:eastAsia="en-IN"/>
        </w:rPr>
      </w:pPr>
      <w:r>
        <w:rPr>
          <w:rFonts w:eastAsia="Times New Roman" w:cs="Times New Roman"/>
          <w:color w:val="000000"/>
          <w:szCs w:val="24"/>
          <w:lang w:val="en-IN" w:eastAsia="en-IN"/>
        </w:rPr>
        <w:t>Defining the data visualisation goals and requirements</w:t>
      </w:r>
    </w:p>
    <w:p w:rsidR="00671D06" w:rsidRPr="00671D06" w:rsidRDefault="00E01C68" w:rsidP="00E01C68">
      <w:pPr>
        <w:numPr>
          <w:ilvl w:val="0"/>
          <w:numId w:val="14"/>
        </w:numPr>
        <w:spacing w:before="30" w:after="30"/>
        <w:jc w:val="left"/>
        <w:rPr>
          <w:rFonts w:eastAsia="Times New Roman" w:cs="Times New Roman"/>
          <w:color w:val="111111"/>
          <w:szCs w:val="24"/>
          <w:lang w:bidi="hi-IN"/>
        </w:rPr>
      </w:pPr>
      <w:r>
        <w:rPr>
          <w:rFonts w:eastAsia="Times New Roman" w:cs="Times New Roman"/>
          <w:color w:val="111111"/>
          <w:szCs w:val="24"/>
          <w:lang w:bidi="hi-IN"/>
        </w:rPr>
        <w:t>Choosing</w:t>
      </w:r>
      <w:r w:rsidR="00671D06" w:rsidRPr="00671D06">
        <w:rPr>
          <w:rFonts w:eastAsia="Times New Roman" w:cs="Times New Roman"/>
          <w:color w:val="111111"/>
          <w:szCs w:val="24"/>
          <w:lang w:bidi="hi-IN"/>
        </w:rPr>
        <w:t xml:space="preserve"> a data visualization f</w:t>
      </w:r>
      <w:r>
        <w:rPr>
          <w:rFonts w:eastAsia="Times New Roman" w:cs="Times New Roman"/>
          <w:color w:val="111111"/>
          <w:szCs w:val="24"/>
          <w:lang w:bidi="hi-IN"/>
        </w:rPr>
        <w:t xml:space="preserve">ramework or library that meets </w:t>
      </w:r>
      <w:r w:rsidR="00671D06" w:rsidRPr="00671D06">
        <w:rPr>
          <w:rFonts w:eastAsia="Times New Roman" w:cs="Times New Roman"/>
          <w:color w:val="111111"/>
          <w:szCs w:val="24"/>
          <w:lang w:bidi="hi-IN"/>
        </w:rPr>
        <w:t>our needs.</w:t>
      </w:r>
    </w:p>
    <w:p w:rsidR="00671D06" w:rsidRDefault="00E01C68" w:rsidP="00F84EF4">
      <w:pPr>
        <w:numPr>
          <w:ilvl w:val="0"/>
          <w:numId w:val="14"/>
        </w:numPr>
        <w:spacing w:before="100" w:beforeAutospacing="1" w:after="100" w:afterAutospacing="1" w:line="240" w:lineRule="auto"/>
        <w:jc w:val="left"/>
        <w:rPr>
          <w:rFonts w:eastAsia="Times New Roman" w:cs="Times New Roman"/>
          <w:color w:val="111111"/>
          <w:szCs w:val="24"/>
          <w:lang w:bidi="hi-IN"/>
        </w:rPr>
      </w:pPr>
      <w:r>
        <w:rPr>
          <w:rFonts w:eastAsia="Times New Roman" w:cs="Times New Roman"/>
          <w:color w:val="111111"/>
          <w:szCs w:val="24"/>
          <w:lang w:bidi="hi-IN"/>
        </w:rPr>
        <w:t>Design and develop the</w:t>
      </w:r>
      <w:r w:rsidR="00671D06" w:rsidRPr="00671D06">
        <w:rPr>
          <w:rFonts w:eastAsia="Times New Roman" w:cs="Times New Roman"/>
          <w:color w:val="111111"/>
          <w:szCs w:val="24"/>
          <w:lang w:bidi="hi-IN"/>
        </w:rPr>
        <w:t xml:space="preserve"> dat</w:t>
      </w:r>
      <w:r>
        <w:rPr>
          <w:rFonts w:eastAsia="Times New Roman" w:cs="Times New Roman"/>
          <w:color w:val="111111"/>
          <w:szCs w:val="24"/>
          <w:lang w:bidi="hi-IN"/>
        </w:rPr>
        <w:t xml:space="preserve">a visualization software using </w:t>
      </w:r>
      <w:r w:rsidR="00671D06" w:rsidRPr="00671D06">
        <w:rPr>
          <w:rFonts w:eastAsia="Times New Roman" w:cs="Times New Roman"/>
          <w:color w:val="111111"/>
          <w:szCs w:val="24"/>
          <w:lang w:bidi="hi-IN"/>
        </w:rPr>
        <w:t>our chosen framework or library.</w:t>
      </w:r>
    </w:p>
    <w:p w:rsidR="00E01C68" w:rsidRDefault="00E01C68" w:rsidP="00E01C68">
      <w:pPr>
        <w:spacing w:before="100" w:beforeAutospacing="1" w:after="100" w:afterAutospacing="1" w:line="240" w:lineRule="auto"/>
        <w:ind w:left="720"/>
        <w:jc w:val="left"/>
        <w:rPr>
          <w:rFonts w:eastAsia="Times New Roman" w:cs="Times New Roman"/>
          <w:color w:val="111111"/>
          <w:szCs w:val="24"/>
          <w:lang w:bidi="hi-IN"/>
        </w:rPr>
      </w:pPr>
      <w:r>
        <w:rPr>
          <w:rFonts w:eastAsia="Times New Roman" w:cs="Times New Roman"/>
          <w:color w:val="111111"/>
          <w:szCs w:val="24"/>
          <w:lang w:bidi="hi-IN"/>
        </w:rPr>
        <w:t>The tool was built using various technologies such as:</w:t>
      </w:r>
    </w:p>
    <w:p w:rsidR="00E01C68" w:rsidRPr="00E01C68" w:rsidRDefault="00E01C68" w:rsidP="00E01C68">
      <w:pPr>
        <w:pStyle w:val="ListParagraph"/>
        <w:numPr>
          <w:ilvl w:val="0"/>
          <w:numId w:val="16"/>
        </w:numPr>
        <w:spacing w:before="100" w:beforeAutospacing="1" w:after="100" w:afterAutospacing="1" w:line="240" w:lineRule="auto"/>
        <w:jc w:val="left"/>
        <w:rPr>
          <w:rFonts w:eastAsia="Times New Roman" w:cs="Times New Roman"/>
          <w:color w:val="111111"/>
          <w:szCs w:val="24"/>
          <w:lang w:bidi="hi-IN"/>
        </w:rPr>
      </w:pPr>
      <w:r w:rsidRPr="00E01C68">
        <w:rPr>
          <w:rFonts w:eastAsia="Times New Roman" w:cs="Times New Roman"/>
          <w:color w:val="111111"/>
          <w:szCs w:val="24"/>
          <w:lang w:bidi="hi-IN"/>
        </w:rPr>
        <w:t xml:space="preserve">Frontend: </w:t>
      </w:r>
    </w:p>
    <w:p w:rsidR="00E01C68" w:rsidRDefault="00E01C68" w:rsidP="00E01C68">
      <w:pPr>
        <w:pStyle w:val="ListParagraph"/>
        <w:numPr>
          <w:ilvl w:val="1"/>
          <w:numId w:val="16"/>
        </w:numPr>
        <w:spacing w:before="100" w:beforeAutospacing="1" w:after="100" w:afterAutospacing="1" w:line="240" w:lineRule="auto"/>
        <w:jc w:val="left"/>
        <w:rPr>
          <w:rFonts w:eastAsia="Times New Roman" w:cs="Times New Roman"/>
          <w:color w:val="111111"/>
          <w:szCs w:val="24"/>
          <w:lang w:bidi="hi-IN"/>
        </w:rPr>
      </w:pPr>
      <w:r>
        <w:rPr>
          <w:rFonts w:eastAsia="Times New Roman" w:cs="Times New Roman"/>
          <w:color w:val="111111"/>
          <w:szCs w:val="24"/>
          <w:lang w:bidi="hi-IN"/>
        </w:rPr>
        <w:t>HTML</w:t>
      </w:r>
    </w:p>
    <w:p w:rsidR="00E01C68" w:rsidRDefault="00E01C68" w:rsidP="00E01C68">
      <w:pPr>
        <w:pStyle w:val="ListParagraph"/>
        <w:numPr>
          <w:ilvl w:val="1"/>
          <w:numId w:val="16"/>
        </w:numPr>
        <w:spacing w:before="100" w:beforeAutospacing="1" w:after="100" w:afterAutospacing="1" w:line="240" w:lineRule="auto"/>
        <w:jc w:val="left"/>
        <w:rPr>
          <w:rFonts w:eastAsia="Times New Roman" w:cs="Times New Roman"/>
          <w:color w:val="111111"/>
          <w:szCs w:val="24"/>
          <w:lang w:bidi="hi-IN"/>
        </w:rPr>
      </w:pPr>
      <w:r>
        <w:rPr>
          <w:rFonts w:eastAsia="Times New Roman" w:cs="Times New Roman"/>
          <w:color w:val="111111"/>
          <w:szCs w:val="24"/>
          <w:lang w:bidi="hi-IN"/>
        </w:rPr>
        <w:t>CSS</w:t>
      </w:r>
    </w:p>
    <w:p w:rsidR="00860978" w:rsidRDefault="00860978" w:rsidP="00E01C68">
      <w:pPr>
        <w:pStyle w:val="ListParagraph"/>
        <w:numPr>
          <w:ilvl w:val="1"/>
          <w:numId w:val="16"/>
        </w:numPr>
        <w:spacing w:before="100" w:beforeAutospacing="1" w:after="100" w:afterAutospacing="1" w:line="240" w:lineRule="auto"/>
        <w:jc w:val="left"/>
        <w:rPr>
          <w:rFonts w:eastAsia="Times New Roman" w:cs="Times New Roman"/>
          <w:color w:val="111111"/>
          <w:szCs w:val="24"/>
          <w:lang w:bidi="hi-IN"/>
        </w:rPr>
      </w:pPr>
      <w:r>
        <w:rPr>
          <w:rFonts w:eastAsia="Times New Roman" w:cs="Times New Roman"/>
          <w:color w:val="111111"/>
          <w:szCs w:val="24"/>
          <w:lang w:bidi="hi-IN"/>
        </w:rPr>
        <w:t>JavaScript</w:t>
      </w:r>
    </w:p>
    <w:p w:rsidR="00E01C68" w:rsidRDefault="00E01C68" w:rsidP="00E01C68">
      <w:pPr>
        <w:pStyle w:val="ListParagraph"/>
        <w:numPr>
          <w:ilvl w:val="1"/>
          <w:numId w:val="16"/>
        </w:numPr>
        <w:spacing w:before="100" w:beforeAutospacing="1" w:after="100" w:afterAutospacing="1" w:line="240" w:lineRule="auto"/>
        <w:jc w:val="left"/>
        <w:rPr>
          <w:rFonts w:eastAsia="Times New Roman" w:cs="Times New Roman"/>
          <w:color w:val="111111"/>
          <w:szCs w:val="24"/>
          <w:lang w:bidi="hi-IN"/>
        </w:rPr>
      </w:pPr>
      <w:r>
        <w:rPr>
          <w:rFonts w:eastAsia="Times New Roman" w:cs="Times New Roman"/>
          <w:color w:val="111111"/>
          <w:szCs w:val="24"/>
          <w:lang w:bidi="hi-IN"/>
        </w:rPr>
        <w:t>Bootstrap</w:t>
      </w:r>
    </w:p>
    <w:p w:rsidR="00E01C68" w:rsidRDefault="00E01C68" w:rsidP="00E01C68">
      <w:pPr>
        <w:pStyle w:val="ListParagraph"/>
        <w:numPr>
          <w:ilvl w:val="0"/>
          <w:numId w:val="0"/>
        </w:numPr>
        <w:spacing w:before="100" w:beforeAutospacing="1" w:after="100" w:afterAutospacing="1" w:line="240" w:lineRule="auto"/>
        <w:ind w:left="2160"/>
        <w:jc w:val="left"/>
        <w:rPr>
          <w:rFonts w:eastAsia="Times New Roman" w:cs="Times New Roman"/>
          <w:color w:val="111111"/>
          <w:szCs w:val="24"/>
          <w:lang w:bidi="hi-IN"/>
        </w:rPr>
      </w:pPr>
    </w:p>
    <w:p w:rsidR="00E01C68" w:rsidRDefault="00E01C68" w:rsidP="00E01C68">
      <w:pPr>
        <w:pStyle w:val="ListParagraph"/>
        <w:numPr>
          <w:ilvl w:val="0"/>
          <w:numId w:val="16"/>
        </w:numPr>
        <w:spacing w:before="100" w:beforeAutospacing="1" w:after="100" w:afterAutospacing="1" w:line="240" w:lineRule="auto"/>
        <w:jc w:val="left"/>
        <w:rPr>
          <w:rFonts w:eastAsia="Times New Roman" w:cs="Times New Roman"/>
          <w:color w:val="111111"/>
          <w:szCs w:val="24"/>
          <w:lang w:bidi="hi-IN"/>
        </w:rPr>
      </w:pPr>
      <w:r>
        <w:rPr>
          <w:rFonts w:eastAsia="Times New Roman" w:cs="Times New Roman"/>
          <w:color w:val="111111"/>
          <w:szCs w:val="24"/>
          <w:lang w:bidi="hi-IN"/>
        </w:rPr>
        <w:t>Backend:</w:t>
      </w:r>
    </w:p>
    <w:p w:rsidR="00E01C68" w:rsidRDefault="00E01C68" w:rsidP="00E01C68">
      <w:pPr>
        <w:pStyle w:val="ListParagraph"/>
        <w:numPr>
          <w:ilvl w:val="1"/>
          <w:numId w:val="16"/>
        </w:numPr>
        <w:spacing w:before="100" w:beforeAutospacing="1" w:after="100" w:afterAutospacing="1" w:line="240" w:lineRule="auto"/>
        <w:jc w:val="left"/>
        <w:rPr>
          <w:rFonts w:eastAsia="Times New Roman" w:cs="Times New Roman"/>
          <w:color w:val="111111"/>
          <w:szCs w:val="24"/>
          <w:lang w:bidi="hi-IN"/>
        </w:rPr>
      </w:pPr>
      <w:r>
        <w:rPr>
          <w:rFonts w:eastAsia="Times New Roman" w:cs="Times New Roman"/>
          <w:color w:val="111111"/>
          <w:szCs w:val="24"/>
          <w:lang w:bidi="hi-IN"/>
        </w:rPr>
        <w:t>Python(Flask)</w:t>
      </w:r>
    </w:p>
    <w:p w:rsidR="00E01C68" w:rsidRDefault="00E01C68" w:rsidP="00E01C68">
      <w:pPr>
        <w:pStyle w:val="ListParagraph"/>
        <w:numPr>
          <w:ilvl w:val="0"/>
          <w:numId w:val="0"/>
        </w:numPr>
        <w:spacing w:before="100" w:beforeAutospacing="1" w:after="100" w:afterAutospacing="1" w:line="240" w:lineRule="auto"/>
        <w:ind w:left="2160"/>
        <w:jc w:val="left"/>
        <w:rPr>
          <w:rFonts w:eastAsia="Times New Roman" w:cs="Times New Roman"/>
          <w:color w:val="111111"/>
          <w:szCs w:val="24"/>
          <w:lang w:bidi="hi-IN"/>
        </w:rPr>
      </w:pPr>
    </w:p>
    <w:p w:rsidR="00E01C68" w:rsidRDefault="00E01C68" w:rsidP="00E01C68">
      <w:pPr>
        <w:pStyle w:val="ListParagraph"/>
        <w:numPr>
          <w:ilvl w:val="0"/>
          <w:numId w:val="16"/>
        </w:numPr>
        <w:spacing w:before="100" w:beforeAutospacing="1" w:after="100" w:afterAutospacing="1" w:line="240" w:lineRule="auto"/>
        <w:jc w:val="left"/>
        <w:rPr>
          <w:rFonts w:eastAsia="Times New Roman" w:cs="Times New Roman"/>
          <w:color w:val="111111"/>
          <w:szCs w:val="24"/>
          <w:lang w:bidi="hi-IN"/>
        </w:rPr>
      </w:pPr>
      <w:r>
        <w:rPr>
          <w:rFonts w:eastAsia="Times New Roman" w:cs="Times New Roman"/>
          <w:color w:val="111111"/>
          <w:szCs w:val="24"/>
          <w:lang w:bidi="hi-IN"/>
        </w:rPr>
        <w:t>Plotting libraries:</w:t>
      </w:r>
    </w:p>
    <w:p w:rsidR="00E01C68" w:rsidRDefault="00E01C68" w:rsidP="00E01C68">
      <w:pPr>
        <w:pStyle w:val="ListParagraph"/>
        <w:numPr>
          <w:ilvl w:val="1"/>
          <w:numId w:val="16"/>
        </w:numPr>
        <w:spacing w:before="100" w:beforeAutospacing="1" w:after="100" w:afterAutospacing="1" w:line="240" w:lineRule="auto"/>
        <w:jc w:val="left"/>
        <w:rPr>
          <w:rFonts w:eastAsia="Times New Roman" w:cs="Times New Roman"/>
          <w:color w:val="111111"/>
          <w:szCs w:val="24"/>
          <w:lang w:bidi="hi-IN"/>
        </w:rPr>
      </w:pPr>
      <w:r>
        <w:rPr>
          <w:rFonts w:eastAsia="Times New Roman" w:cs="Times New Roman"/>
          <w:color w:val="111111"/>
          <w:szCs w:val="24"/>
          <w:lang w:bidi="hi-IN"/>
        </w:rPr>
        <w:t>Matplotlib</w:t>
      </w:r>
    </w:p>
    <w:p w:rsidR="00E01C68" w:rsidRDefault="00E01C68" w:rsidP="00E01C68">
      <w:pPr>
        <w:pStyle w:val="ListParagraph"/>
        <w:numPr>
          <w:ilvl w:val="1"/>
          <w:numId w:val="16"/>
        </w:numPr>
        <w:spacing w:before="100" w:beforeAutospacing="1" w:after="100" w:afterAutospacing="1" w:line="240" w:lineRule="auto"/>
        <w:jc w:val="left"/>
        <w:rPr>
          <w:rFonts w:eastAsia="Times New Roman" w:cs="Times New Roman"/>
          <w:color w:val="111111"/>
          <w:szCs w:val="24"/>
          <w:lang w:bidi="hi-IN"/>
        </w:rPr>
      </w:pPr>
      <w:r>
        <w:rPr>
          <w:rFonts w:eastAsia="Times New Roman" w:cs="Times New Roman"/>
          <w:color w:val="111111"/>
          <w:szCs w:val="24"/>
          <w:lang w:bidi="hi-IN"/>
        </w:rPr>
        <w:t>Seaborn</w:t>
      </w:r>
    </w:p>
    <w:p w:rsidR="00E01C68" w:rsidRDefault="00E01C68" w:rsidP="00E01C68">
      <w:pPr>
        <w:pStyle w:val="ListParagraph"/>
        <w:numPr>
          <w:ilvl w:val="0"/>
          <w:numId w:val="0"/>
        </w:numPr>
        <w:spacing w:before="100" w:beforeAutospacing="1" w:after="100" w:afterAutospacing="1" w:line="240" w:lineRule="auto"/>
        <w:ind w:left="2160"/>
        <w:jc w:val="left"/>
        <w:rPr>
          <w:rFonts w:eastAsia="Times New Roman" w:cs="Times New Roman"/>
          <w:color w:val="111111"/>
          <w:szCs w:val="24"/>
          <w:lang w:bidi="hi-IN"/>
        </w:rPr>
      </w:pPr>
    </w:p>
    <w:p w:rsidR="00E01C68" w:rsidRDefault="00E01C68" w:rsidP="00E01C68">
      <w:pPr>
        <w:pStyle w:val="ListParagraph"/>
        <w:numPr>
          <w:ilvl w:val="0"/>
          <w:numId w:val="16"/>
        </w:numPr>
        <w:spacing w:before="100" w:beforeAutospacing="1" w:after="100" w:afterAutospacing="1" w:line="240" w:lineRule="auto"/>
        <w:jc w:val="left"/>
        <w:rPr>
          <w:rFonts w:eastAsia="Times New Roman" w:cs="Times New Roman"/>
          <w:color w:val="111111"/>
          <w:szCs w:val="24"/>
          <w:lang w:bidi="hi-IN"/>
        </w:rPr>
      </w:pPr>
      <w:r>
        <w:rPr>
          <w:rFonts w:eastAsia="Times New Roman" w:cs="Times New Roman"/>
          <w:color w:val="111111"/>
          <w:szCs w:val="24"/>
          <w:lang w:bidi="hi-IN"/>
        </w:rPr>
        <w:t>Database:</w:t>
      </w:r>
    </w:p>
    <w:p w:rsidR="00E01C68" w:rsidRDefault="00E01C68" w:rsidP="00E01C68">
      <w:pPr>
        <w:pStyle w:val="ListParagraph"/>
        <w:numPr>
          <w:ilvl w:val="1"/>
          <w:numId w:val="16"/>
        </w:numPr>
        <w:spacing w:before="100" w:beforeAutospacing="1" w:after="100" w:afterAutospacing="1" w:line="240" w:lineRule="auto"/>
        <w:jc w:val="left"/>
        <w:rPr>
          <w:rFonts w:eastAsia="Times New Roman" w:cs="Times New Roman"/>
          <w:color w:val="111111"/>
          <w:szCs w:val="24"/>
          <w:lang w:bidi="hi-IN"/>
        </w:rPr>
      </w:pPr>
      <w:r>
        <w:rPr>
          <w:rFonts w:eastAsia="Times New Roman" w:cs="Times New Roman"/>
          <w:color w:val="111111"/>
          <w:szCs w:val="24"/>
          <w:lang w:bidi="hi-IN"/>
        </w:rPr>
        <w:t>MySQL</w:t>
      </w:r>
    </w:p>
    <w:p w:rsidR="00860978" w:rsidRDefault="00860978" w:rsidP="00860978">
      <w:pPr>
        <w:pStyle w:val="ListParagraph"/>
        <w:numPr>
          <w:ilvl w:val="0"/>
          <w:numId w:val="0"/>
        </w:numPr>
        <w:spacing w:before="100" w:beforeAutospacing="1" w:after="100" w:afterAutospacing="1" w:line="240" w:lineRule="auto"/>
        <w:ind w:left="2160"/>
        <w:jc w:val="left"/>
        <w:rPr>
          <w:rFonts w:eastAsia="Times New Roman" w:cs="Times New Roman"/>
          <w:color w:val="111111"/>
          <w:szCs w:val="24"/>
          <w:lang w:bidi="hi-IN"/>
        </w:rPr>
      </w:pPr>
    </w:p>
    <w:p w:rsidR="00860978" w:rsidRDefault="00860978" w:rsidP="00860978">
      <w:pPr>
        <w:pStyle w:val="ListParagraph"/>
        <w:numPr>
          <w:ilvl w:val="0"/>
          <w:numId w:val="0"/>
        </w:numPr>
        <w:spacing w:before="100" w:beforeAutospacing="1" w:after="100" w:afterAutospacing="1" w:line="240" w:lineRule="auto"/>
        <w:ind w:left="2160"/>
        <w:jc w:val="left"/>
        <w:rPr>
          <w:rFonts w:eastAsia="Times New Roman" w:cs="Times New Roman"/>
          <w:color w:val="111111"/>
          <w:szCs w:val="24"/>
          <w:lang w:bidi="hi-IN"/>
        </w:rPr>
      </w:pPr>
    </w:p>
    <w:p w:rsidR="00860978" w:rsidRDefault="00860978" w:rsidP="00860978">
      <w:pPr>
        <w:pStyle w:val="ListParagraph"/>
        <w:numPr>
          <w:ilvl w:val="0"/>
          <w:numId w:val="0"/>
        </w:numPr>
        <w:spacing w:before="100" w:beforeAutospacing="1" w:after="100" w:afterAutospacing="1" w:line="240" w:lineRule="auto"/>
        <w:ind w:left="2160"/>
        <w:jc w:val="left"/>
        <w:rPr>
          <w:rFonts w:eastAsia="Times New Roman" w:cs="Times New Roman"/>
          <w:color w:val="111111"/>
          <w:szCs w:val="24"/>
          <w:lang w:bidi="hi-IN"/>
        </w:rPr>
      </w:pPr>
    </w:p>
    <w:p w:rsidR="00860978" w:rsidRPr="00E01C68" w:rsidRDefault="00860978" w:rsidP="00F84EF4">
      <w:pPr>
        <w:pStyle w:val="ListParagraph"/>
        <w:numPr>
          <w:ilvl w:val="0"/>
          <w:numId w:val="0"/>
        </w:numPr>
        <w:spacing w:before="100" w:beforeAutospacing="1" w:after="100" w:afterAutospacing="1" w:line="240" w:lineRule="auto"/>
        <w:ind w:left="2160"/>
        <w:jc w:val="left"/>
        <w:rPr>
          <w:rFonts w:eastAsia="Times New Roman" w:cs="Times New Roman"/>
          <w:color w:val="111111"/>
          <w:szCs w:val="24"/>
          <w:lang w:bidi="hi-IN"/>
        </w:rPr>
      </w:pPr>
    </w:p>
    <w:p w:rsidR="00276E56" w:rsidRPr="006D0EF2" w:rsidRDefault="00276E56" w:rsidP="00276E56">
      <w:pPr>
        <w:numPr>
          <w:ilvl w:val="0"/>
          <w:numId w:val="13"/>
        </w:numPr>
        <w:spacing w:before="100" w:beforeAutospacing="1" w:after="270" w:line="240" w:lineRule="auto"/>
        <w:jc w:val="left"/>
        <w:rPr>
          <w:rFonts w:eastAsia="Times New Roman" w:cs="Times New Roman"/>
          <w:color w:val="000000"/>
          <w:sz w:val="27"/>
          <w:szCs w:val="27"/>
          <w:lang w:val="en-IN" w:eastAsia="en-IN"/>
        </w:rPr>
      </w:pPr>
      <w:r w:rsidRPr="00276E56">
        <w:rPr>
          <w:rFonts w:eastAsia="Times New Roman" w:cs="Times New Roman"/>
          <w:color w:val="000000"/>
          <w:szCs w:val="24"/>
          <w:lang w:val="en-IN" w:eastAsia="en-IN"/>
        </w:rPr>
        <w:lastRenderedPageBreak/>
        <w:t>What was found?</w:t>
      </w:r>
    </w:p>
    <w:p w:rsidR="00E01C68" w:rsidRDefault="006D0EF2" w:rsidP="00E01C68">
      <w:pPr>
        <w:spacing w:before="100" w:beforeAutospacing="1" w:after="270" w:line="240" w:lineRule="auto"/>
        <w:ind w:left="720"/>
        <w:jc w:val="left"/>
        <w:rPr>
          <w:rFonts w:eastAsia="Times New Roman" w:cs="Times New Roman"/>
          <w:color w:val="000000"/>
          <w:szCs w:val="24"/>
          <w:lang w:val="en-IN" w:eastAsia="en-IN"/>
        </w:rPr>
      </w:pPr>
      <w:bookmarkStart w:id="0" w:name="_GoBack"/>
      <w:bookmarkEnd w:id="0"/>
      <w:r>
        <w:rPr>
          <w:rFonts w:eastAsia="Times New Roman" w:cs="Times New Roman"/>
          <w:color w:val="000000"/>
          <w:szCs w:val="24"/>
          <w:lang w:val="en-IN" w:eastAsia="en-IN"/>
        </w:rPr>
        <w:t>A data visualisation tool was made to ease the visualisation tasks. For the same,</w:t>
      </w:r>
      <w:r w:rsidR="00860978">
        <w:rPr>
          <w:rFonts w:eastAsia="Times New Roman" w:cs="Times New Roman"/>
          <w:color w:val="000000"/>
          <w:szCs w:val="24"/>
          <w:lang w:val="en-IN" w:eastAsia="en-IN"/>
        </w:rPr>
        <w:t xml:space="preserve"> a web app was developed to perorm visualisations using HTML, CSS, JS, Bootstrap, Flask and SQL enabling the user to easily perform visualisation tasks. </w:t>
      </w:r>
    </w:p>
    <w:p w:rsidR="00860978" w:rsidRDefault="00860978" w:rsidP="00F84EF4">
      <w:pPr>
        <w:spacing w:before="100" w:beforeAutospacing="1" w:after="270" w:line="240" w:lineRule="auto"/>
        <w:ind w:left="720"/>
        <w:jc w:val="left"/>
        <w:rPr>
          <w:rFonts w:eastAsia="Times New Roman" w:cs="Times New Roman"/>
          <w:color w:val="000000"/>
          <w:szCs w:val="24"/>
          <w:lang w:val="en-IN" w:eastAsia="en-IN"/>
        </w:rPr>
      </w:pPr>
      <w:r>
        <w:rPr>
          <w:rFonts w:eastAsia="Times New Roman" w:cs="Times New Roman"/>
          <w:color w:val="000000"/>
          <w:szCs w:val="24"/>
          <w:lang w:val="en-IN" w:eastAsia="en-IN"/>
        </w:rPr>
        <w:t>We got to know various technologies used for developing visualisation tools and how to work upon them to customise the development according to our requirements.</w:t>
      </w:r>
    </w:p>
    <w:p w:rsidR="00F84EF4" w:rsidRPr="000E6CD7" w:rsidRDefault="00F84EF4" w:rsidP="000E6CD7">
      <w:pPr>
        <w:spacing w:before="100" w:beforeAutospacing="1" w:after="270" w:line="240" w:lineRule="auto"/>
        <w:ind w:left="720"/>
        <w:jc w:val="left"/>
        <w:rPr>
          <w:rFonts w:eastAsia="Times New Roman" w:cs="Times New Roman"/>
          <w:color w:val="000000"/>
          <w:szCs w:val="24"/>
          <w:lang w:val="en-IN" w:eastAsia="en-IN"/>
        </w:rPr>
      </w:pPr>
      <w:r>
        <w:rPr>
          <w:rFonts w:eastAsia="Times New Roman" w:cs="Times New Roman"/>
          <w:color w:val="000000"/>
          <w:szCs w:val="24"/>
          <w:lang w:val="en-IN" w:eastAsia="en-IN"/>
        </w:rPr>
        <w:t>Found out various insights from the visualisations performed on the datasets and drawn patterns, trends and learnt about handling the outliers in the data if any. Also learnt about how to handle the null values and missing values and need for data cleaning.</w:t>
      </w:r>
    </w:p>
    <w:p w:rsidR="00276E56" w:rsidRPr="00860978" w:rsidRDefault="00276E56" w:rsidP="00F84EF4">
      <w:pPr>
        <w:numPr>
          <w:ilvl w:val="0"/>
          <w:numId w:val="13"/>
        </w:numPr>
        <w:spacing w:before="100" w:beforeAutospacing="1" w:after="100" w:afterAutospacing="1" w:line="240" w:lineRule="auto"/>
        <w:jc w:val="left"/>
        <w:rPr>
          <w:rFonts w:eastAsia="Times New Roman" w:cs="Times New Roman"/>
          <w:color w:val="000000"/>
          <w:sz w:val="27"/>
          <w:szCs w:val="27"/>
          <w:lang w:val="en-IN" w:eastAsia="en-IN"/>
        </w:rPr>
      </w:pPr>
      <w:r w:rsidRPr="00276E56">
        <w:rPr>
          <w:rFonts w:eastAsia="Times New Roman" w:cs="Times New Roman"/>
          <w:color w:val="000000"/>
          <w:szCs w:val="24"/>
          <w:lang w:val="en-IN" w:eastAsia="en-IN"/>
        </w:rPr>
        <w:t>What is the significance of the findings?</w:t>
      </w:r>
    </w:p>
    <w:p w:rsidR="00F84EF4" w:rsidRDefault="00860978" w:rsidP="00F84EF4">
      <w:pPr>
        <w:spacing w:before="30" w:after="30" w:line="240" w:lineRule="auto"/>
        <w:ind w:left="720"/>
        <w:jc w:val="left"/>
        <w:rPr>
          <w:rFonts w:eastAsia="Times New Roman" w:cs="Times New Roman"/>
          <w:color w:val="000000"/>
          <w:szCs w:val="24"/>
          <w:lang w:val="en-IN" w:eastAsia="en-IN"/>
        </w:rPr>
      </w:pPr>
      <w:r>
        <w:rPr>
          <w:rFonts w:eastAsia="Times New Roman" w:cs="Times New Roman"/>
          <w:color w:val="000000"/>
          <w:szCs w:val="24"/>
          <w:lang w:val="en-IN" w:eastAsia="en-IN"/>
        </w:rPr>
        <w:t>It helped us in the overall development of the project in a very interactive way and efficient manner</w:t>
      </w:r>
    </w:p>
    <w:p w:rsidR="000E6CD7" w:rsidRPr="00F84EF4" w:rsidRDefault="00F84EF4" w:rsidP="000E6CD7">
      <w:pPr>
        <w:spacing w:before="30" w:after="30" w:line="240" w:lineRule="auto"/>
        <w:ind w:left="720"/>
        <w:jc w:val="left"/>
        <w:rPr>
          <w:rFonts w:eastAsia="Times New Roman" w:cs="Times New Roman"/>
          <w:color w:val="000000"/>
          <w:szCs w:val="24"/>
          <w:lang w:val="en-IN" w:eastAsia="en-IN"/>
        </w:rPr>
      </w:pPr>
      <w:r>
        <w:rPr>
          <w:rFonts w:eastAsia="Times New Roman" w:cs="Times New Roman"/>
          <w:color w:val="000000"/>
          <w:szCs w:val="24"/>
          <w:lang w:val="en-IN" w:eastAsia="en-IN"/>
        </w:rPr>
        <w:t>So as to develop it in the minimum possible time. It helped us in the step-by-step development of the project in order to gear up the process and reduce the time required in the development of the tool.</w:t>
      </w:r>
    </w:p>
    <w:p w:rsidR="00FE6A35" w:rsidRDefault="00FE6A35" w:rsidP="00FE6A35"/>
    <w:p w:rsidR="00FE6A35" w:rsidRDefault="00FE6A35" w:rsidP="00FE6A35"/>
    <w:p w:rsidR="00FE6A35" w:rsidRDefault="00FE6A35" w:rsidP="00FE6A35"/>
    <w:p w:rsidR="00FE6A35" w:rsidRDefault="00FE6A35" w:rsidP="00FE6A35"/>
    <w:p w:rsidR="00FE6A35" w:rsidRDefault="00FE6A35" w:rsidP="00FE6A35"/>
    <w:p w:rsidR="00FE6A35" w:rsidRDefault="00FE6A35" w:rsidP="00FE6A35"/>
    <w:p w:rsidR="00FE6A35" w:rsidRDefault="00FE6A35" w:rsidP="00FE6A35"/>
    <w:p w:rsidR="00FE6A35" w:rsidRDefault="00FE6A35" w:rsidP="00FE6A35"/>
    <w:p w:rsidR="00FE6A35" w:rsidRDefault="00FE6A35" w:rsidP="00FE6A35"/>
    <w:p w:rsidR="00FE6A35" w:rsidRDefault="00FE6A35" w:rsidP="00FE6A35"/>
    <w:p w:rsidR="00FE6A35" w:rsidRDefault="00FE6A35" w:rsidP="00FE6A35"/>
    <w:p w:rsidR="00055ABD" w:rsidRDefault="00055ABD">
      <w:pPr>
        <w:spacing w:after="200" w:line="276" w:lineRule="auto"/>
        <w:jc w:val="left"/>
      </w:pPr>
      <w:r>
        <w:br w:type="page"/>
      </w:r>
    </w:p>
    <w:p w:rsidR="00FE6A35" w:rsidRDefault="00055ABD" w:rsidP="00055ABD">
      <w:pPr>
        <w:pStyle w:val="subtitle2forfrontpages"/>
      </w:pPr>
      <w:r>
        <w:lastRenderedPageBreak/>
        <w:t>Table of Content</w:t>
      </w:r>
    </w:p>
    <w:p w:rsidR="00BB5F51" w:rsidRPr="00BB5F51" w:rsidRDefault="00BB5F51" w:rsidP="00055ABD">
      <w:pPr>
        <w:pStyle w:val="subtitle2forfrontpages"/>
        <w:rPr>
          <w:sz w:val="20"/>
        </w:rPr>
      </w:pPr>
    </w:p>
    <w:p w:rsidR="00986600" w:rsidRDefault="00986600" w:rsidP="00AC10E9">
      <w:pPr>
        <w:rPr>
          <w:b/>
        </w:rPr>
      </w:pPr>
      <w:r>
        <w:rPr>
          <w:b/>
        </w:rPr>
        <w:t>Declaration</w:t>
      </w:r>
    </w:p>
    <w:p w:rsidR="00986600" w:rsidRDefault="00986600" w:rsidP="00AC10E9">
      <w:pPr>
        <w:rPr>
          <w:b/>
        </w:rPr>
      </w:pPr>
      <w:r>
        <w:rPr>
          <w:b/>
        </w:rPr>
        <w:t>Project Approval Form</w:t>
      </w:r>
    </w:p>
    <w:p w:rsidR="00986600" w:rsidRDefault="00986600" w:rsidP="00AC10E9">
      <w:pPr>
        <w:rPr>
          <w:b/>
        </w:rPr>
      </w:pPr>
      <w:r>
        <w:rPr>
          <w:b/>
        </w:rPr>
        <w:t>Acknowledgement</w:t>
      </w:r>
    </w:p>
    <w:p w:rsidR="00986600" w:rsidRDefault="00986600" w:rsidP="00AC10E9">
      <w:pPr>
        <w:rPr>
          <w:b/>
        </w:rPr>
      </w:pPr>
      <w:r>
        <w:rPr>
          <w:b/>
        </w:rPr>
        <w:t>Abstract</w:t>
      </w:r>
    </w:p>
    <w:p w:rsidR="00E05FDB" w:rsidRDefault="00BB5F51" w:rsidP="00AC10E9">
      <w:pPr>
        <w:rPr>
          <w:b/>
          <w:color w:val="FF0000"/>
        </w:rPr>
      </w:pPr>
      <w:r>
        <w:rPr>
          <w:b/>
        </w:rPr>
        <w:t>List of Figures……</w:t>
      </w:r>
    </w:p>
    <w:p w:rsidR="00BB5F51" w:rsidRDefault="00BB5F51" w:rsidP="00AC10E9">
      <w:pPr>
        <w:rPr>
          <w:b/>
        </w:rPr>
      </w:pPr>
      <w:r>
        <w:rPr>
          <w:b/>
        </w:rPr>
        <w:t>List of Tables……………….</w:t>
      </w:r>
    </w:p>
    <w:p w:rsidR="00BB5F51" w:rsidRDefault="00BB5F51" w:rsidP="00AC10E9">
      <w:pPr>
        <w:rPr>
          <w:b/>
        </w:rPr>
      </w:pPr>
      <w:r>
        <w:rPr>
          <w:b/>
        </w:rPr>
        <w:t>Abbreviations………..</w:t>
      </w:r>
    </w:p>
    <w:p w:rsidR="004D6802" w:rsidRDefault="00353703" w:rsidP="004D6802">
      <w:pPr>
        <w:rPr>
          <w:b/>
        </w:rPr>
      </w:pPr>
      <w:r>
        <w:rPr>
          <w:b/>
        </w:rPr>
        <w:t xml:space="preserve">Chapter 1: </w:t>
      </w:r>
      <w:r w:rsidR="00056099" w:rsidRPr="00BB5F51">
        <w:rPr>
          <w:b/>
        </w:rPr>
        <w:t xml:space="preserve"> Introduction</w:t>
      </w:r>
    </w:p>
    <w:p w:rsidR="0022063D" w:rsidRDefault="0022063D" w:rsidP="00AC10E9">
      <w:pPr>
        <w:ind w:firstLine="720"/>
      </w:pPr>
      <w:r>
        <w:t xml:space="preserve">1.1 </w:t>
      </w:r>
      <w:r w:rsidR="00515CDB">
        <w:t>Rationale</w:t>
      </w:r>
    </w:p>
    <w:p w:rsidR="00D33F0B" w:rsidRDefault="00D33F0B" w:rsidP="00AC10E9">
      <w:pPr>
        <w:ind w:firstLine="720"/>
      </w:pPr>
      <w:r>
        <w:t>1.2 Existing System</w:t>
      </w:r>
    </w:p>
    <w:p w:rsidR="00D33F0B" w:rsidRDefault="00D33F0B" w:rsidP="00AC10E9">
      <w:pPr>
        <w:ind w:firstLine="720"/>
      </w:pPr>
      <w:r>
        <w:t>1.3 Problem Formulation</w:t>
      </w:r>
    </w:p>
    <w:p w:rsidR="00D33F0B" w:rsidRDefault="00D33F0B" w:rsidP="00AC10E9">
      <w:pPr>
        <w:ind w:firstLine="720"/>
      </w:pPr>
      <w:r>
        <w:t>1.4 Proposed System</w:t>
      </w:r>
    </w:p>
    <w:p w:rsidR="00056099" w:rsidRDefault="00D33F0B" w:rsidP="00AC10E9">
      <w:pPr>
        <w:ind w:firstLine="720"/>
      </w:pPr>
      <w:r>
        <w:t>1.5</w:t>
      </w:r>
      <w:r w:rsidR="00056099">
        <w:t xml:space="preserve"> Objecti</w:t>
      </w:r>
      <w:r w:rsidR="00F133D4">
        <w:t>v</w:t>
      </w:r>
      <w:r w:rsidR="00056099">
        <w:t>e</w:t>
      </w:r>
      <w:r w:rsidR="00F133D4">
        <w:t>s</w:t>
      </w:r>
    </w:p>
    <w:p w:rsidR="00056099" w:rsidRDefault="00056099" w:rsidP="00AC10E9">
      <w:pPr>
        <w:ind w:firstLine="720"/>
      </w:pPr>
      <w:r>
        <w:t>1.</w:t>
      </w:r>
      <w:r w:rsidR="00D33F0B">
        <w:t>6</w:t>
      </w:r>
      <w:r w:rsidR="00072781">
        <w:t>Contribution of the Project</w:t>
      </w:r>
    </w:p>
    <w:p w:rsidR="00072781" w:rsidRDefault="00D33F0B" w:rsidP="00AC10E9">
      <w:pPr>
        <w:ind w:left="720" w:firstLine="720"/>
      </w:pPr>
      <w:r>
        <w:t>1.6</w:t>
      </w:r>
      <w:r w:rsidR="00072781">
        <w:t>.1 Market Potential</w:t>
      </w:r>
    </w:p>
    <w:p w:rsidR="00072781" w:rsidRDefault="00D33F0B" w:rsidP="00AC10E9">
      <w:pPr>
        <w:ind w:left="720" w:firstLine="720"/>
      </w:pPr>
      <w:r>
        <w:t>1.6</w:t>
      </w:r>
      <w:r w:rsidR="00072781">
        <w:t>.2 Innovativeness</w:t>
      </w:r>
    </w:p>
    <w:p w:rsidR="00072781" w:rsidRDefault="00D33F0B" w:rsidP="00AC10E9">
      <w:pPr>
        <w:ind w:left="720" w:firstLine="720"/>
      </w:pPr>
      <w:r>
        <w:t>1.6</w:t>
      </w:r>
      <w:r w:rsidR="00072781">
        <w:t>.3 Usefulness</w:t>
      </w:r>
    </w:p>
    <w:p w:rsidR="00072781" w:rsidRDefault="00D33F0B" w:rsidP="00AC10E9">
      <w:pPr>
        <w:ind w:firstLine="720"/>
      </w:pPr>
      <w:r>
        <w:t>1.7</w:t>
      </w:r>
      <w:r w:rsidR="00072781">
        <w:t xml:space="preserve"> Report Organization</w:t>
      </w:r>
    </w:p>
    <w:p w:rsidR="00072781" w:rsidRPr="00BB5F51" w:rsidRDefault="00353703" w:rsidP="00AC10E9">
      <w:pPr>
        <w:rPr>
          <w:b/>
        </w:rPr>
      </w:pPr>
      <w:r>
        <w:rPr>
          <w:b/>
        </w:rPr>
        <w:t xml:space="preserve">Chapter </w:t>
      </w:r>
      <w:r w:rsidR="00E24FAC">
        <w:rPr>
          <w:b/>
        </w:rPr>
        <w:t>2</w:t>
      </w:r>
      <w:r>
        <w:rPr>
          <w:b/>
        </w:rPr>
        <w:t xml:space="preserve">: </w:t>
      </w:r>
      <w:r w:rsidR="00072781" w:rsidRPr="00BB5F51">
        <w:rPr>
          <w:b/>
        </w:rPr>
        <w:t>Requirement Engineering</w:t>
      </w:r>
    </w:p>
    <w:p w:rsidR="00E24FAC" w:rsidRDefault="00E24FAC" w:rsidP="00AC10E9">
      <w:pPr>
        <w:ind w:firstLine="720"/>
      </w:pPr>
      <w:r>
        <w:t>2</w:t>
      </w:r>
      <w:r w:rsidR="00A02B7F">
        <w:t xml:space="preserve">.1 </w:t>
      </w:r>
      <w:r>
        <w:t>Feasiblity Study (Technical, Economical, Operational)</w:t>
      </w:r>
    </w:p>
    <w:p w:rsidR="00353703" w:rsidRDefault="00E24FAC" w:rsidP="00AC10E9">
      <w:pPr>
        <w:ind w:firstLine="720"/>
      </w:pPr>
      <w:r>
        <w:t>2.2</w:t>
      </w:r>
      <w:r w:rsidR="00353703">
        <w:t xml:space="preserve"> Requirement Collection</w:t>
      </w:r>
    </w:p>
    <w:p w:rsidR="00353703" w:rsidRDefault="0023459C" w:rsidP="00AC10E9">
      <w:pPr>
        <w:ind w:firstLine="720"/>
      </w:pPr>
      <w:r>
        <w:tab/>
      </w:r>
      <w:r w:rsidR="00E24FAC">
        <w:t>2</w:t>
      </w:r>
      <w:r w:rsidR="00353703">
        <w:t>.2.1 Discussion</w:t>
      </w:r>
    </w:p>
    <w:p w:rsidR="00353703" w:rsidRDefault="0023459C" w:rsidP="00AC10E9">
      <w:pPr>
        <w:ind w:firstLine="720"/>
      </w:pPr>
      <w:r>
        <w:tab/>
      </w:r>
      <w:r w:rsidR="00E24FAC">
        <w:t>2</w:t>
      </w:r>
      <w:r w:rsidR="00353703">
        <w:t>.2.2 Requirement Analysis</w:t>
      </w:r>
    </w:p>
    <w:p w:rsidR="007C6EA8" w:rsidRDefault="00E24FAC" w:rsidP="00AC10E9">
      <w:pPr>
        <w:ind w:firstLine="720"/>
      </w:pPr>
      <w:r>
        <w:t>2</w:t>
      </w:r>
      <w:r w:rsidR="00353703">
        <w:t>.3</w:t>
      </w:r>
      <w:r w:rsidR="00072781">
        <w:t xml:space="preserve"> Requirements</w:t>
      </w:r>
    </w:p>
    <w:p w:rsidR="00072781" w:rsidRDefault="00E24FAC" w:rsidP="00AC10E9">
      <w:pPr>
        <w:ind w:left="720" w:firstLine="720"/>
      </w:pPr>
      <w:r>
        <w:lastRenderedPageBreak/>
        <w:t>2</w:t>
      </w:r>
      <w:r w:rsidR="00353703">
        <w:t>.3</w:t>
      </w:r>
      <w:r w:rsidR="007C6EA8">
        <w:t>.1</w:t>
      </w:r>
      <w:r w:rsidR="00072781">
        <w:tab/>
      </w:r>
      <w:r w:rsidR="007C6EA8">
        <w:t>Functional Requirements</w:t>
      </w:r>
    </w:p>
    <w:p w:rsidR="007C6EA8" w:rsidRDefault="0023459C" w:rsidP="00AC10E9">
      <w:pPr>
        <w:ind w:left="1440" w:firstLine="720"/>
      </w:pPr>
      <w:r>
        <w:t>2</w:t>
      </w:r>
      <w:r w:rsidR="00353703">
        <w:t>.3</w:t>
      </w:r>
      <w:r w:rsidR="005C3502">
        <w:t>.1.1</w:t>
      </w:r>
      <w:r w:rsidR="005C3502">
        <w:tab/>
        <w:t>Statement of Functiona</w:t>
      </w:r>
      <w:r w:rsidR="007C6EA8">
        <w:t>lity</w:t>
      </w:r>
    </w:p>
    <w:p w:rsidR="007C6EA8" w:rsidRDefault="007C6EA8" w:rsidP="00AC10E9">
      <w:r>
        <w:tab/>
      </w:r>
      <w:r>
        <w:tab/>
      </w:r>
      <w:r w:rsidR="00E24FAC">
        <w:t>2</w:t>
      </w:r>
      <w:r w:rsidR="00353703">
        <w:t>.3</w:t>
      </w:r>
      <w:r>
        <w:t>.2 Nonfunctional Requirments</w:t>
      </w:r>
    </w:p>
    <w:p w:rsidR="007C6EA8" w:rsidRDefault="0023459C" w:rsidP="00AC10E9">
      <w:pPr>
        <w:ind w:left="1440" w:firstLine="720"/>
      </w:pPr>
      <w:r>
        <w:t>2</w:t>
      </w:r>
      <w:r w:rsidR="00353703">
        <w:t>.3</w:t>
      </w:r>
      <w:r w:rsidR="007E7608">
        <w:t>.</w:t>
      </w:r>
      <w:r>
        <w:t>2</w:t>
      </w:r>
      <w:r w:rsidR="005C3502">
        <w:t>.1</w:t>
      </w:r>
      <w:r w:rsidR="005C3502">
        <w:tab/>
        <w:t>Statement of Functio</w:t>
      </w:r>
      <w:r w:rsidR="007C6EA8">
        <w:t>nality</w:t>
      </w:r>
    </w:p>
    <w:p w:rsidR="00E24FAC" w:rsidRDefault="00E24FAC" w:rsidP="00E24FAC">
      <w:pPr>
        <w:ind w:firstLine="720"/>
      </w:pPr>
      <w:r>
        <w:t>2.4 Hardware &amp; Software Requirements</w:t>
      </w:r>
    </w:p>
    <w:p w:rsidR="00E24FAC" w:rsidRDefault="00E24FAC" w:rsidP="00E24FAC">
      <w:pPr>
        <w:ind w:firstLine="720"/>
      </w:pPr>
      <w:r>
        <w:tab/>
        <w:t>2.4.1 Hardware Requirement (Developer &amp; End User)</w:t>
      </w:r>
    </w:p>
    <w:p w:rsidR="00E24FAC" w:rsidRDefault="00E24FAC" w:rsidP="00E24FAC">
      <w:pPr>
        <w:ind w:firstLine="720"/>
      </w:pPr>
      <w:r>
        <w:tab/>
        <w:t>2.4.2 Software Requirement (Developer &amp; End User)</w:t>
      </w:r>
    </w:p>
    <w:p w:rsidR="007C6EA8" w:rsidRDefault="00E24FAC" w:rsidP="00AC10E9">
      <w:pPr>
        <w:ind w:firstLine="720"/>
      </w:pPr>
      <w:r>
        <w:t>2</w:t>
      </w:r>
      <w:r w:rsidR="00353703">
        <w:t>.</w:t>
      </w:r>
      <w:r>
        <w:t>5</w:t>
      </w:r>
      <w:r w:rsidR="007C6EA8">
        <w:t xml:space="preserve"> Use-case Diagrams</w:t>
      </w:r>
    </w:p>
    <w:p w:rsidR="006A7681" w:rsidRDefault="00E24FAC" w:rsidP="00353703">
      <w:pPr>
        <w:ind w:left="720" w:firstLine="720"/>
      </w:pPr>
      <w:r>
        <w:t>2</w:t>
      </w:r>
      <w:r w:rsidR="00353703">
        <w:t>.</w:t>
      </w:r>
      <w:r>
        <w:t>5</w:t>
      </w:r>
      <w:r w:rsidR="007C6EA8">
        <w:t>.1 Use-case Descriptions</w:t>
      </w:r>
    </w:p>
    <w:p w:rsidR="00072781" w:rsidRPr="00BB5F51" w:rsidRDefault="00353703" w:rsidP="00AC10E9">
      <w:pPr>
        <w:rPr>
          <w:b/>
        </w:rPr>
      </w:pPr>
      <w:r>
        <w:rPr>
          <w:rFonts w:cs="Times New Roman"/>
          <w:b/>
          <w:szCs w:val="24"/>
        </w:rPr>
        <w:t xml:space="preserve">Chapter </w:t>
      </w:r>
      <w:r w:rsidR="00E24FAC">
        <w:rPr>
          <w:rFonts w:cs="Times New Roman"/>
          <w:b/>
          <w:szCs w:val="24"/>
        </w:rPr>
        <w:t>3</w:t>
      </w:r>
      <w:r>
        <w:rPr>
          <w:rFonts w:cs="Times New Roman"/>
          <w:b/>
          <w:szCs w:val="24"/>
        </w:rPr>
        <w:t>:</w:t>
      </w:r>
      <w:r w:rsidR="007C6EA8" w:rsidRPr="00BB5F51">
        <w:rPr>
          <w:rFonts w:cs="Times New Roman"/>
          <w:b/>
          <w:szCs w:val="24"/>
        </w:rPr>
        <w:t>Analysis&amp; Conceptual Design &amp; Technical Architecture</w:t>
      </w:r>
      <w:r w:rsidR="00072781" w:rsidRPr="00BB5F51">
        <w:rPr>
          <w:b/>
        </w:rPr>
        <w:tab/>
      </w:r>
    </w:p>
    <w:p w:rsidR="00757B05" w:rsidRDefault="00E24FAC" w:rsidP="00E24FAC">
      <w:pPr>
        <w:ind w:left="720" w:firstLine="360"/>
      </w:pPr>
      <w:r>
        <w:rPr>
          <w:rFonts w:cs="Times New Roman"/>
          <w:szCs w:val="24"/>
        </w:rPr>
        <w:t>3</w:t>
      </w:r>
      <w:r w:rsidR="00F65F54">
        <w:rPr>
          <w:rFonts w:cs="Times New Roman"/>
          <w:szCs w:val="24"/>
        </w:rPr>
        <w:t xml:space="preserve">.1 </w:t>
      </w:r>
      <w:r w:rsidR="00757B05">
        <w:rPr>
          <w:rFonts w:cs="Times New Roman"/>
          <w:szCs w:val="24"/>
        </w:rPr>
        <w:t>Technical Architecture</w:t>
      </w:r>
    </w:p>
    <w:p w:rsidR="00072781" w:rsidRDefault="00E24FAC" w:rsidP="00E24FAC">
      <w:pPr>
        <w:ind w:left="720" w:firstLine="360"/>
      </w:pPr>
      <w:r>
        <w:t>3</w:t>
      </w:r>
      <w:r w:rsidR="00072781">
        <w:t>.</w:t>
      </w:r>
      <w:r w:rsidR="00F65F54">
        <w:t>2  Sequence Diagrams</w:t>
      </w:r>
    </w:p>
    <w:p w:rsidR="00BA7BF0" w:rsidRDefault="00BA7BF0" w:rsidP="00BA7BF0">
      <w:pPr>
        <w:ind w:left="720" w:firstLine="360"/>
      </w:pPr>
      <w:r>
        <w:t>3</w:t>
      </w:r>
      <w:r w:rsidR="0035689F">
        <w:t xml:space="preserve">.3 </w:t>
      </w:r>
      <w:r w:rsidR="00072781">
        <w:t>Class Diagrams</w:t>
      </w:r>
    </w:p>
    <w:p w:rsidR="00BA7BF0" w:rsidRDefault="00BA7BF0" w:rsidP="00BA7BF0">
      <w:pPr>
        <w:ind w:left="720" w:firstLine="360"/>
      </w:pPr>
      <w:r>
        <w:t>3.4 DFD</w:t>
      </w:r>
    </w:p>
    <w:p w:rsidR="00072781" w:rsidRDefault="00BA7BF0" w:rsidP="00BA7BF0">
      <w:pPr>
        <w:ind w:left="720" w:firstLine="360"/>
      </w:pPr>
      <w:r>
        <w:t>3.5 User Interface Design</w:t>
      </w:r>
      <w:r w:rsidR="00072781">
        <w:tab/>
      </w:r>
    </w:p>
    <w:p w:rsidR="00072781" w:rsidRDefault="00BA7BF0" w:rsidP="00BA7BF0">
      <w:pPr>
        <w:ind w:left="720" w:firstLine="360"/>
      </w:pPr>
      <w:r>
        <w:t>3</w:t>
      </w:r>
      <w:r w:rsidR="0035689F">
        <w:t>.</w:t>
      </w:r>
      <w:r>
        <w:t>6</w:t>
      </w:r>
      <w:r w:rsidR="00F65F54">
        <w:t xml:space="preserve"> Data Design</w:t>
      </w:r>
      <w:r w:rsidR="00F65F54">
        <w:tab/>
      </w:r>
    </w:p>
    <w:p w:rsidR="00072781" w:rsidRDefault="00BA7BF0" w:rsidP="009B5CC1">
      <w:pPr>
        <w:ind w:left="720" w:firstLine="720"/>
      </w:pPr>
      <w:r>
        <w:t>3</w:t>
      </w:r>
      <w:r w:rsidR="0035689F">
        <w:t>.</w:t>
      </w:r>
      <w:r>
        <w:t>6</w:t>
      </w:r>
      <w:r w:rsidR="00072781">
        <w:t>.1 Schema Definitions</w:t>
      </w:r>
      <w:r w:rsidR="00072781">
        <w:tab/>
      </w:r>
    </w:p>
    <w:p w:rsidR="00BA7BF0" w:rsidRDefault="00BA7BF0" w:rsidP="009B5CC1">
      <w:pPr>
        <w:ind w:left="1440" w:firstLine="720"/>
      </w:pPr>
      <w:r>
        <w:t>3.6.2 E-R Diagram</w:t>
      </w:r>
    </w:p>
    <w:p w:rsidR="00403BAF" w:rsidRPr="00403BAF" w:rsidRDefault="003C6530" w:rsidP="00403BAF">
      <w:pPr>
        <w:rPr>
          <w:rFonts w:cs="Times New Roman"/>
          <w:b/>
          <w:szCs w:val="24"/>
        </w:rPr>
      </w:pPr>
      <w:r>
        <w:rPr>
          <w:rFonts w:cs="Times New Roman"/>
          <w:b/>
          <w:szCs w:val="24"/>
        </w:rPr>
        <w:t xml:space="preserve">Chapter </w:t>
      </w:r>
      <w:r w:rsidR="00BA7BF0">
        <w:rPr>
          <w:rFonts w:cs="Times New Roman"/>
          <w:b/>
          <w:szCs w:val="24"/>
        </w:rPr>
        <w:t>4</w:t>
      </w:r>
      <w:r>
        <w:rPr>
          <w:rFonts w:cs="Times New Roman"/>
          <w:b/>
          <w:szCs w:val="24"/>
        </w:rPr>
        <w:t xml:space="preserve">: </w:t>
      </w:r>
      <w:r w:rsidR="00403BAF" w:rsidRPr="00403BAF">
        <w:rPr>
          <w:rFonts w:cs="Times New Roman"/>
          <w:b/>
          <w:szCs w:val="24"/>
        </w:rPr>
        <w:t xml:space="preserve"> Implementation &amp; Testing</w:t>
      </w:r>
    </w:p>
    <w:p w:rsidR="00403BAF" w:rsidRDefault="00BA7BF0" w:rsidP="009B5CC1">
      <w:pPr>
        <w:ind w:left="540" w:firstLine="720"/>
      </w:pPr>
      <w:r>
        <w:t>4</w:t>
      </w:r>
      <w:r w:rsidR="00403BAF">
        <w:t xml:space="preserve">.1 </w:t>
      </w:r>
      <w:r>
        <w:t>Methodology</w:t>
      </w:r>
    </w:p>
    <w:p w:rsidR="00BA7BF0" w:rsidRDefault="00BA7BF0" w:rsidP="009B5CC1">
      <w:pPr>
        <w:ind w:left="1440" w:firstLine="720"/>
      </w:pPr>
      <w:r>
        <w:t>4.1.1 Proposed Algorithm</w:t>
      </w:r>
    </w:p>
    <w:p w:rsidR="00403BAF" w:rsidRDefault="00BA7BF0" w:rsidP="009B5CC1">
      <w:pPr>
        <w:ind w:left="540" w:firstLine="720"/>
      </w:pPr>
      <w:r>
        <w:t>4</w:t>
      </w:r>
      <w:r w:rsidR="00403BAF">
        <w:t xml:space="preserve">.2 Implementation </w:t>
      </w:r>
      <w:r>
        <w:t>Approache</w:t>
      </w:r>
    </w:p>
    <w:p w:rsidR="00BA7BF0" w:rsidRDefault="00BA7BF0" w:rsidP="00403BAF">
      <w:pPr>
        <w:ind w:firstLine="720"/>
      </w:pPr>
      <w:r>
        <w:tab/>
        <w:t xml:space="preserve">4.2.1 Introduction to </w:t>
      </w:r>
      <w:r w:rsidR="00A848F2">
        <w:t>Languages, IDEs Tools and Technoloies</w:t>
      </w:r>
    </w:p>
    <w:p w:rsidR="00403BAF" w:rsidRDefault="00A848F2" w:rsidP="00403BAF">
      <w:pPr>
        <w:ind w:firstLine="720"/>
      </w:pPr>
      <w:r>
        <w:t>4</w:t>
      </w:r>
      <w:r w:rsidR="00403BAF">
        <w:t>.3 Testing Apporaches</w:t>
      </w:r>
    </w:p>
    <w:p w:rsidR="00403BAF" w:rsidRDefault="00A848F2" w:rsidP="00403BAF">
      <w:pPr>
        <w:ind w:left="720" w:firstLine="720"/>
      </w:pPr>
      <w:r>
        <w:t>4</w:t>
      </w:r>
      <w:r w:rsidR="00403BAF">
        <w:t>.3.1 Unit Testing</w:t>
      </w:r>
    </w:p>
    <w:p w:rsidR="00403BAF" w:rsidRDefault="00403BAF" w:rsidP="00403BAF">
      <w:pPr>
        <w:ind w:left="720" w:firstLine="720"/>
      </w:pPr>
      <w:r>
        <w:tab/>
        <w:t>a. Test Cases</w:t>
      </w:r>
    </w:p>
    <w:p w:rsidR="00403BAF" w:rsidRDefault="00A848F2" w:rsidP="00403BAF">
      <w:pPr>
        <w:ind w:left="720" w:firstLine="720"/>
      </w:pPr>
      <w:r>
        <w:lastRenderedPageBreak/>
        <w:t>4</w:t>
      </w:r>
      <w:r w:rsidR="00403BAF">
        <w:t>.3.2 Integration Testing</w:t>
      </w:r>
    </w:p>
    <w:p w:rsidR="00403BAF" w:rsidRDefault="00403BAF" w:rsidP="00403BAF">
      <w:pPr>
        <w:ind w:left="720" w:firstLine="720"/>
      </w:pPr>
      <w:r>
        <w:tab/>
        <w:t>b. Test Cases</w:t>
      </w:r>
    </w:p>
    <w:p w:rsidR="00403BAF" w:rsidRDefault="003C6530" w:rsidP="00403BAF">
      <w:pPr>
        <w:rPr>
          <w:rFonts w:cs="Times New Roman"/>
          <w:b/>
          <w:szCs w:val="24"/>
        </w:rPr>
      </w:pPr>
      <w:r>
        <w:rPr>
          <w:rFonts w:cs="Times New Roman"/>
          <w:b/>
          <w:szCs w:val="24"/>
        </w:rPr>
        <w:t xml:space="preserve">Chapter </w:t>
      </w:r>
      <w:r w:rsidR="00A848F2">
        <w:rPr>
          <w:rFonts w:cs="Times New Roman"/>
          <w:b/>
          <w:szCs w:val="24"/>
        </w:rPr>
        <w:t>5</w:t>
      </w:r>
      <w:r>
        <w:rPr>
          <w:rFonts w:cs="Times New Roman"/>
          <w:b/>
          <w:szCs w:val="24"/>
        </w:rPr>
        <w:t xml:space="preserve">: </w:t>
      </w:r>
      <w:r w:rsidR="00403BAF" w:rsidRPr="00403BAF">
        <w:rPr>
          <w:rFonts w:cs="Times New Roman"/>
          <w:b/>
          <w:szCs w:val="24"/>
        </w:rPr>
        <w:t>Results &amp; Discussion</w:t>
      </w:r>
    </w:p>
    <w:p w:rsidR="00A848F2" w:rsidRDefault="00A848F2" w:rsidP="00403BAF">
      <w:pPr>
        <w:rPr>
          <w:rFonts w:cs="Times New Roman"/>
          <w:szCs w:val="24"/>
        </w:rPr>
      </w:pPr>
      <w:r>
        <w:rPr>
          <w:rFonts w:cs="Times New Roman"/>
          <w:b/>
          <w:szCs w:val="24"/>
        </w:rPr>
        <w:tab/>
      </w:r>
      <w:r w:rsidRPr="00A848F2">
        <w:rPr>
          <w:rFonts w:cs="Times New Roman"/>
          <w:szCs w:val="24"/>
        </w:rPr>
        <w:t>5.1</w:t>
      </w:r>
      <w:r>
        <w:rPr>
          <w:rFonts w:cs="Times New Roman"/>
          <w:szCs w:val="24"/>
        </w:rPr>
        <w:t xml:space="preserve"> User Interface Representation</w:t>
      </w:r>
    </w:p>
    <w:p w:rsidR="00A848F2" w:rsidRDefault="00A848F2" w:rsidP="00403BAF">
      <w:pPr>
        <w:rPr>
          <w:rFonts w:cs="Times New Roman"/>
          <w:szCs w:val="24"/>
        </w:rPr>
      </w:pPr>
      <w:r>
        <w:rPr>
          <w:rFonts w:cs="Times New Roman"/>
          <w:szCs w:val="24"/>
        </w:rPr>
        <w:tab/>
      </w:r>
      <w:r>
        <w:rPr>
          <w:rFonts w:cs="Times New Roman"/>
          <w:szCs w:val="24"/>
        </w:rPr>
        <w:tab/>
        <w:t>5.1.1 Brief Desscription of Various Modules</w:t>
      </w:r>
    </w:p>
    <w:p w:rsidR="00A848F2" w:rsidRDefault="00A848F2" w:rsidP="00403BAF">
      <w:pPr>
        <w:rPr>
          <w:rFonts w:cs="Times New Roman"/>
          <w:szCs w:val="24"/>
        </w:rPr>
      </w:pPr>
      <w:r>
        <w:rPr>
          <w:rFonts w:cs="Times New Roman"/>
          <w:szCs w:val="24"/>
        </w:rPr>
        <w:tab/>
        <w:t>5.2 Shapshot of System with Brief Description</w:t>
      </w:r>
    </w:p>
    <w:p w:rsidR="00A848F2" w:rsidRDefault="00A848F2" w:rsidP="00403BAF">
      <w:pPr>
        <w:rPr>
          <w:rFonts w:cs="Times New Roman"/>
          <w:szCs w:val="24"/>
        </w:rPr>
      </w:pPr>
      <w:r>
        <w:rPr>
          <w:rFonts w:cs="Times New Roman"/>
          <w:szCs w:val="24"/>
        </w:rPr>
        <w:tab/>
        <w:t>5.3 Database Description</w:t>
      </w:r>
    </w:p>
    <w:p w:rsidR="00A848F2" w:rsidRDefault="00A848F2" w:rsidP="009B5CC1">
      <w:pPr>
        <w:ind w:left="720" w:firstLine="720"/>
        <w:rPr>
          <w:rFonts w:cs="Times New Roman"/>
          <w:szCs w:val="24"/>
        </w:rPr>
      </w:pPr>
      <w:r>
        <w:rPr>
          <w:rFonts w:cs="Times New Roman"/>
          <w:szCs w:val="24"/>
        </w:rPr>
        <w:t>5.3.1 Snapshot of Database Tables with Brief Description</w:t>
      </w:r>
    </w:p>
    <w:p w:rsidR="00A848F2" w:rsidRPr="00A848F2" w:rsidRDefault="00A848F2" w:rsidP="009B5CC1">
      <w:pPr>
        <w:ind w:firstLine="720"/>
        <w:rPr>
          <w:rFonts w:cs="Times New Roman"/>
          <w:szCs w:val="24"/>
        </w:rPr>
      </w:pPr>
      <w:r>
        <w:rPr>
          <w:rFonts w:cs="Times New Roman"/>
          <w:szCs w:val="24"/>
        </w:rPr>
        <w:t>5.4 Final Findings</w:t>
      </w:r>
    </w:p>
    <w:p w:rsidR="00403BAF" w:rsidRDefault="00A848F2" w:rsidP="00403BAF">
      <w:pPr>
        <w:rPr>
          <w:rFonts w:cs="Times New Roman"/>
          <w:b/>
          <w:szCs w:val="24"/>
        </w:rPr>
      </w:pPr>
      <w:r>
        <w:rPr>
          <w:rFonts w:cs="Times New Roman"/>
          <w:b/>
          <w:szCs w:val="24"/>
        </w:rPr>
        <w:t xml:space="preserve">6. </w:t>
      </w:r>
      <w:r w:rsidR="00403BAF" w:rsidRPr="00403BAF">
        <w:rPr>
          <w:rFonts w:cs="Times New Roman"/>
          <w:b/>
          <w:szCs w:val="24"/>
        </w:rPr>
        <w:t>Conclusion</w:t>
      </w:r>
      <w:r>
        <w:rPr>
          <w:rFonts w:cs="Times New Roman"/>
          <w:b/>
          <w:szCs w:val="24"/>
        </w:rPr>
        <w:t>&amp; Future Scope</w:t>
      </w:r>
    </w:p>
    <w:p w:rsidR="00A848F2" w:rsidRPr="009B5CC1" w:rsidRDefault="00A848F2" w:rsidP="00403BAF">
      <w:pPr>
        <w:rPr>
          <w:rFonts w:cs="Times New Roman"/>
          <w:szCs w:val="24"/>
        </w:rPr>
      </w:pPr>
      <w:r>
        <w:rPr>
          <w:rFonts w:cs="Times New Roman"/>
          <w:b/>
          <w:szCs w:val="24"/>
        </w:rPr>
        <w:tab/>
      </w:r>
      <w:r w:rsidRPr="009B5CC1">
        <w:rPr>
          <w:rFonts w:cs="Times New Roman"/>
          <w:szCs w:val="24"/>
        </w:rPr>
        <w:t xml:space="preserve">6.1 Conclusion </w:t>
      </w:r>
    </w:p>
    <w:p w:rsidR="00A848F2" w:rsidRDefault="00A848F2" w:rsidP="00403BAF">
      <w:pPr>
        <w:rPr>
          <w:rFonts w:cs="Times New Roman"/>
          <w:szCs w:val="24"/>
        </w:rPr>
      </w:pPr>
      <w:r w:rsidRPr="009B5CC1">
        <w:rPr>
          <w:rFonts w:cs="Times New Roman"/>
          <w:szCs w:val="24"/>
        </w:rPr>
        <w:tab/>
      </w:r>
      <w:r w:rsidR="009B5CC1" w:rsidRPr="009B5CC1">
        <w:rPr>
          <w:rFonts w:cs="Times New Roman"/>
          <w:szCs w:val="24"/>
        </w:rPr>
        <w:t>6.2 Future Scope</w:t>
      </w:r>
    </w:p>
    <w:p w:rsidR="0023459C" w:rsidRPr="0023459C" w:rsidRDefault="0023459C" w:rsidP="00403BAF">
      <w:pPr>
        <w:rPr>
          <w:rFonts w:cs="Times New Roman"/>
          <w:b/>
          <w:szCs w:val="24"/>
        </w:rPr>
      </w:pPr>
      <w:r w:rsidRPr="0023459C">
        <w:rPr>
          <w:rFonts w:cs="Times New Roman"/>
          <w:b/>
          <w:szCs w:val="24"/>
        </w:rPr>
        <w:t>REFERENCES</w:t>
      </w:r>
    </w:p>
    <w:p w:rsidR="00F133D4" w:rsidRDefault="00F133D4" w:rsidP="00AC10E9">
      <w:r w:rsidRPr="00BB5F51">
        <w:rPr>
          <w:b/>
        </w:rPr>
        <w:t>Appendix</w:t>
      </w:r>
      <w:r w:rsidR="006E7421" w:rsidRPr="00BB5F51">
        <w:rPr>
          <w:b/>
        </w:rPr>
        <w:t xml:space="preserve"> A</w:t>
      </w:r>
      <w:r w:rsidRPr="00BB5F51">
        <w:rPr>
          <w:b/>
        </w:rPr>
        <w:t>:</w:t>
      </w:r>
      <w:r>
        <w:t xml:space="preserve"> Project Synopsis</w:t>
      </w:r>
    </w:p>
    <w:p w:rsidR="006E7421" w:rsidRDefault="006E7421" w:rsidP="00AC10E9">
      <w:r w:rsidRPr="00BB5F51">
        <w:rPr>
          <w:b/>
        </w:rPr>
        <w:t>Appendix B:</w:t>
      </w:r>
      <w:r>
        <w:t xml:space="preserve"> Guide Interaction Report</w:t>
      </w:r>
      <w:r w:rsidR="008D0760">
        <w:t xml:space="preserve"> (</w:t>
      </w:r>
      <w:r w:rsidR="00DC0EDF">
        <w:t>*</w:t>
      </w:r>
      <w:r w:rsidR="008D0760">
        <w:t>Dully Signed by Guide)</w:t>
      </w:r>
    </w:p>
    <w:p w:rsidR="00403BAF" w:rsidRDefault="00403BAF" w:rsidP="00403BAF">
      <w:r w:rsidRPr="00403BAF">
        <w:rPr>
          <w:b/>
        </w:rPr>
        <w:t>Appendix C:</w:t>
      </w:r>
      <w:r w:rsidR="009B5CC1">
        <w:t>User Manual</w:t>
      </w:r>
    </w:p>
    <w:p w:rsidR="00403BAF" w:rsidRDefault="00403BAF" w:rsidP="00AC10E9"/>
    <w:p w:rsidR="00403BAF" w:rsidRDefault="00403BAF" w:rsidP="00AC10E9"/>
    <w:p w:rsidR="00403BAF" w:rsidRDefault="00403BAF" w:rsidP="00AC10E9"/>
    <w:p w:rsidR="00403BAF" w:rsidRDefault="00403BAF" w:rsidP="00AC10E9"/>
    <w:p w:rsidR="00480CE9" w:rsidRDefault="00480CE9" w:rsidP="00480CE9">
      <w:pPr>
        <w:pStyle w:val="subtitle2forfrontpages"/>
      </w:pPr>
      <w:r>
        <w:t>List of Figures</w:t>
      </w:r>
    </w:p>
    <w:p w:rsidR="00480CE9" w:rsidRDefault="00480CE9" w:rsidP="00480CE9">
      <w:pPr>
        <w:pStyle w:val="subtitle2forfrontpages"/>
      </w:pPr>
    </w:p>
    <w:p w:rsidR="00480CE9" w:rsidRDefault="00480CE9" w:rsidP="00480CE9">
      <w:pPr>
        <w:pStyle w:val="subtitle2forfrontpages"/>
      </w:pPr>
    </w:p>
    <w:p w:rsidR="00480CE9" w:rsidRDefault="00480CE9" w:rsidP="00480CE9">
      <w:pPr>
        <w:pStyle w:val="subtitle2forfrontpages"/>
      </w:pPr>
    </w:p>
    <w:p w:rsidR="00480CE9" w:rsidRDefault="00480CE9" w:rsidP="00480CE9">
      <w:pPr>
        <w:pStyle w:val="subtitle2forfrontpages"/>
      </w:pPr>
    </w:p>
    <w:p w:rsidR="00480CE9" w:rsidRDefault="00480CE9" w:rsidP="00480CE9">
      <w:pPr>
        <w:pStyle w:val="subtitle2forfrontpages"/>
      </w:pPr>
    </w:p>
    <w:p w:rsidR="00480CE9" w:rsidRDefault="00480CE9" w:rsidP="00480CE9">
      <w:pPr>
        <w:pStyle w:val="subtitle2forfrontpages"/>
      </w:pPr>
    </w:p>
    <w:p w:rsidR="00480CE9" w:rsidRDefault="00480CE9" w:rsidP="00480CE9">
      <w:pPr>
        <w:pStyle w:val="subtitle2forfrontpages"/>
      </w:pPr>
    </w:p>
    <w:p w:rsidR="00480CE9" w:rsidRDefault="00480CE9" w:rsidP="00480CE9">
      <w:pPr>
        <w:pStyle w:val="subtitle2forfrontpages"/>
      </w:pPr>
    </w:p>
    <w:p w:rsidR="00480CE9" w:rsidRDefault="00480CE9" w:rsidP="00480CE9">
      <w:pPr>
        <w:pStyle w:val="subtitle2forfrontpages"/>
      </w:pPr>
    </w:p>
    <w:p w:rsidR="00480CE9" w:rsidRDefault="00480CE9" w:rsidP="00480CE9">
      <w:pPr>
        <w:pStyle w:val="subtitle2forfrontpages"/>
      </w:pPr>
    </w:p>
    <w:p w:rsidR="00480CE9" w:rsidRDefault="00480CE9" w:rsidP="00480CE9">
      <w:pPr>
        <w:pStyle w:val="subtitle2forfrontpages"/>
      </w:pPr>
    </w:p>
    <w:p w:rsidR="00480CE9" w:rsidRDefault="00480CE9" w:rsidP="00480CE9">
      <w:pPr>
        <w:pStyle w:val="subtitle2forfrontpages"/>
      </w:pPr>
    </w:p>
    <w:p w:rsidR="00480CE9" w:rsidRDefault="00480CE9" w:rsidP="00480CE9">
      <w:pPr>
        <w:pStyle w:val="subtitle2forfrontpages"/>
      </w:pPr>
    </w:p>
    <w:p w:rsidR="00480CE9" w:rsidRDefault="00480CE9" w:rsidP="00480CE9">
      <w:pPr>
        <w:pStyle w:val="subtitle2forfrontpages"/>
      </w:pPr>
    </w:p>
    <w:p w:rsidR="00480CE9" w:rsidRDefault="00480CE9" w:rsidP="00480CE9">
      <w:pPr>
        <w:pStyle w:val="subtitle2forfrontpages"/>
      </w:pPr>
    </w:p>
    <w:p w:rsidR="00480CE9" w:rsidRDefault="00480CE9" w:rsidP="00480CE9">
      <w:pPr>
        <w:pStyle w:val="subtitle2forfrontpages"/>
      </w:pPr>
    </w:p>
    <w:p w:rsidR="00480CE9" w:rsidRDefault="00480CE9" w:rsidP="00480CE9">
      <w:pPr>
        <w:pStyle w:val="subtitle2forfrontpages"/>
      </w:pPr>
    </w:p>
    <w:p w:rsidR="00480CE9" w:rsidRDefault="00480CE9" w:rsidP="00480CE9">
      <w:pPr>
        <w:pStyle w:val="subtitle2forfrontpages"/>
      </w:pPr>
    </w:p>
    <w:p w:rsidR="00480CE9" w:rsidRDefault="00480CE9" w:rsidP="00480CE9">
      <w:pPr>
        <w:pStyle w:val="subtitle2forfrontpages"/>
      </w:pPr>
      <w:r>
        <w:t>List of Tables</w:t>
      </w:r>
    </w:p>
    <w:p w:rsidR="00480CE9" w:rsidRDefault="00480CE9" w:rsidP="00480CE9">
      <w:pPr>
        <w:pStyle w:val="subtitle2forfrontpages"/>
      </w:pPr>
    </w:p>
    <w:p w:rsidR="00480CE9" w:rsidRDefault="00480CE9" w:rsidP="00480CE9">
      <w:pPr>
        <w:pStyle w:val="subtitle2forfrontpages"/>
      </w:pPr>
    </w:p>
    <w:p w:rsidR="00480CE9" w:rsidRDefault="00480CE9" w:rsidP="00480CE9">
      <w:pPr>
        <w:pStyle w:val="subtitle2forfrontpages"/>
      </w:pPr>
    </w:p>
    <w:p w:rsidR="00480CE9" w:rsidRDefault="00480CE9" w:rsidP="00480CE9">
      <w:pPr>
        <w:pStyle w:val="subtitle2forfrontpages"/>
      </w:pPr>
    </w:p>
    <w:p w:rsidR="00480CE9" w:rsidRDefault="00480CE9" w:rsidP="00480CE9">
      <w:pPr>
        <w:pStyle w:val="subtitle2forfrontpages"/>
      </w:pPr>
    </w:p>
    <w:p w:rsidR="00480CE9" w:rsidRDefault="00480CE9" w:rsidP="00480CE9">
      <w:pPr>
        <w:pStyle w:val="subtitle2forfrontpages"/>
      </w:pPr>
    </w:p>
    <w:p w:rsidR="00480CE9" w:rsidRDefault="00480CE9" w:rsidP="00480CE9">
      <w:pPr>
        <w:pStyle w:val="subtitle2forfrontpages"/>
      </w:pPr>
    </w:p>
    <w:p w:rsidR="00480CE9" w:rsidRDefault="00480CE9" w:rsidP="00480CE9">
      <w:pPr>
        <w:pStyle w:val="subtitle2forfrontpages"/>
      </w:pPr>
    </w:p>
    <w:p w:rsidR="00480CE9" w:rsidRDefault="00480CE9" w:rsidP="00480CE9">
      <w:pPr>
        <w:pStyle w:val="subtitle2forfrontpages"/>
      </w:pPr>
    </w:p>
    <w:p w:rsidR="00480CE9" w:rsidRDefault="00480CE9" w:rsidP="00480CE9">
      <w:pPr>
        <w:pStyle w:val="subtitle2forfrontpages"/>
      </w:pPr>
    </w:p>
    <w:p w:rsidR="00480CE9" w:rsidRDefault="00480CE9" w:rsidP="00480CE9">
      <w:pPr>
        <w:pStyle w:val="subtitle2forfrontpages"/>
      </w:pPr>
    </w:p>
    <w:p w:rsidR="00480CE9" w:rsidRDefault="00480CE9" w:rsidP="00480CE9">
      <w:pPr>
        <w:pStyle w:val="subtitle2forfrontpages"/>
      </w:pPr>
    </w:p>
    <w:p w:rsidR="00480CE9" w:rsidRDefault="00480CE9" w:rsidP="00480CE9">
      <w:pPr>
        <w:pStyle w:val="subtitle2forfrontpages"/>
      </w:pPr>
    </w:p>
    <w:p w:rsidR="00480CE9" w:rsidRDefault="00480CE9" w:rsidP="00480CE9">
      <w:pPr>
        <w:pStyle w:val="subtitle2forfrontpages"/>
      </w:pPr>
    </w:p>
    <w:p w:rsidR="00480CE9" w:rsidRDefault="00480CE9" w:rsidP="00480CE9">
      <w:pPr>
        <w:pStyle w:val="subtitle2forfrontpages"/>
      </w:pPr>
    </w:p>
    <w:p w:rsidR="00480CE9" w:rsidRDefault="00480CE9" w:rsidP="00480CE9">
      <w:pPr>
        <w:pStyle w:val="subtitle2forfrontpages"/>
      </w:pPr>
    </w:p>
    <w:p w:rsidR="00480CE9" w:rsidRDefault="00480CE9" w:rsidP="00480CE9">
      <w:pPr>
        <w:pStyle w:val="subtitle2forfrontpages"/>
      </w:pPr>
    </w:p>
    <w:p w:rsidR="00480CE9" w:rsidRDefault="00480CE9" w:rsidP="00480CE9">
      <w:pPr>
        <w:pStyle w:val="subtitle2forfrontpages"/>
      </w:pPr>
    </w:p>
    <w:p w:rsidR="00480CE9" w:rsidRDefault="00480CE9" w:rsidP="003B7BAC">
      <w:pPr>
        <w:pStyle w:val="subtitle2forfrontpages"/>
      </w:pPr>
      <w:r>
        <w:t>Abbreviations</w:t>
      </w:r>
    </w:p>
    <w:p w:rsidR="00480CE9" w:rsidRPr="00055ABD" w:rsidRDefault="00480CE9" w:rsidP="00981195"/>
    <w:sectPr w:rsidR="00480CE9" w:rsidRPr="00055ABD" w:rsidSect="00860978">
      <w:footerReference w:type="default" r:id="rId10"/>
      <w:pgSz w:w="12240" w:h="15840"/>
      <w:pgMar w:top="567" w:right="567" w:bottom="567" w:left="851" w:header="720" w:footer="720" w:gutter="0"/>
      <w:pgNumType w:fmt="lowerRoman"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7B41" w:rsidRDefault="008C7B41" w:rsidP="00FE6A35">
      <w:pPr>
        <w:spacing w:after="0" w:line="240" w:lineRule="auto"/>
      </w:pPr>
      <w:r>
        <w:separator/>
      </w:r>
    </w:p>
  </w:endnote>
  <w:endnote w:type="continuationSeparator" w:id="1">
    <w:p w:rsidR="008C7B41" w:rsidRDefault="008C7B41" w:rsidP="00FE6A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486053"/>
      <w:docPartObj>
        <w:docPartGallery w:val="Page Numbers (Bottom of Page)"/>
        <w:docPartUnique/>
      </w:docPartObj>
    </w:sdtPr>
    <w:sdtContent>
      <w:p w:rsidR="00F84EF4" w:rsidRDefault="00F84EF4">
        <w:pPr>
          <w:pStyle w:val="Footer"/>
          <w:jc w:val="right"/>
        </w:pPr>
        <w:fldSimple w:instr=" PAGE   \* MERGEFORMAT ">
          <w:r w:rsidR="000E6CD7">
            <w:rPr>
              <w:noProof/>
            </w:rPr>
            <w:t>vii</w:t>
          </w:r>
        </w:fldSimple>
      </w:p>
    </w:sdtContent>
  </w:sdt>
  <w:p w:rsidR="00F84EF4" w:rsidRDefault="00F84E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7B41" w:rsidRDefault="008C7B41" w:rsidP="00FE6A35">
      <w:pPr>
        <w:spacing w:after="0" w:line="240" w:lineRule="auto"/>
      </w:pPr>
      <w:r>
        <w:separator/>
      </w:r>
    </w:p>
  </w:footnote>
  <w:footnote w:type="continuationSeparator" w:id="1">
    <w:p w:rsidR="008C7B41" w:rsidRDefault="008C7B41" w:rsidP="00FE6A3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5F202F"/>
    <w:multiLevelType w:val="multilevel"/>
    <w:tmpl w:val="FEFA8B76"/>
    <w:lvl w:ilvl="0">
      <w:start w:val="1"/>
      <w:numFmt w:val="decimal"/>
      <w:pStyle w:val="Algo"/>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40C80A53"/>
    <w:multiLevelType w:val="hybridMultilevel"/>
    <w:tmpl w:val="910C1A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76D76E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DAB6A7C"/>
    <w:multiLevelType w:val="multilevel"/>
    <w:tmpl w:val="CF68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92667E"/>
    <w:multiLevelType w:val="multilevel"/>
    <w:tmpl w:val="D402F1AA"/>
    <w:lvl w:ilvl="0">
      <w:start w:val="3"/>
      <w:numFmt w:val="decimal"/>
      <w:lvlText w:val="%1"/>
      <w:lvlJc w:val="left"/>
      <w:pPr>
        <w:ind w:left="720" w:hanging="360"/>
      </w:pPr>
      <w:rPr>
        <w:rFonts w:hint="default"/>
      </w:rPr>
    </w:lvl>
    <w:lvl w:ilvl="1">
      <w:start w:val="1"/>
      <w:numFmt w:val="decimal"/>
      <w:isLgl/>
      <w:lvlText w:val="%1.%2"/>
      <w:lvlJc w:val="left"/>
      <w:pPr>
        <w:ind w:left="756" w:hanging="36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188" w:hanging="72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016" w:hanging="1440"/>
      </w:pPr>
      <w:rPr>
        <w:rFonts w:hint="default"/>
      </w:rPr>
    </w:lvl>
    <w:lvl w:ilvl="7">
      <w:start w:val="1"/>
      <w:numFmt w:val="decimal"/>
      <w:isLgl/>
      <w:lvlText w:val="%1.%2.%3.%4.%5.%6.%7.%8"/>
      <w:lvlJc w:val="left"/>
      <w:pPr>
        <w:ind w:left="2052" w:hanging="1440"/>
      </w:pPr>
      <w:rPr>
        <w:rFonts w:hint="default"/>
      </w:rPr>
    </w:lvl>
    <w:lvl w:ilvl="8">
      <w:start w:val="1"/>
      <w:numFmt w:val="decimal"/>
      <w:isLgl/>
      <w:lvlText w:val="%1.%2.%3.%4.%5.%6.%7.%8.%9"/>
      <w:lvlJc w:val="left"/>
      <w:pPr>
        <w:ind w:left="2448" w:hanging="1800"/>
      </w:pPr>
      <w:rPr>
        <w:rFonts w:hint="default"/>
      </w:rPr>
    </w:lvl>
  </w:abstractNum>
  <w:abstractNum w:abstractNumId="5">
    <w:nsid w:val="562C2D83"/>
    <w:multiLevelType w:val="hybridMultilevel"/>
    <w:tmpl w:val="63A41F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9905FE"/>
    <w:multiLevelType w:val="hybridMultilevel"/>
    <w:tmpl w:val="46022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0DC1470"/>
    <w:multiLevelType w:val="multilevel"/>
    <w:tmpl w:val="4F840A5E"/>
    <w:lvl w:ilvl="0">
      <w:start w:val="1"/>
      <w:numFmt w:val="decimal"/>
      <w:pStyle w:val="Heading1"/>
      <w:suff w:val="space"/>
      <w:lvlText w:val="Chapter %1"/>
      <w:lvlJc w:val="left"/>
      <w:pPr>
        <w:ind w:left="0" w:firstLine="0"/>
      </w:pPr>
      <w:rPr>
        <w:rFonts w:hint="default"/>
        <w:sz w:val="36"/>
        <w:szCs w:val="36"/>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none"/>
      <w:pStyle w:val="Heading5"/>
      <w:suff w:val="space"/>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nsid w:val="63921124"/>
    <w:multiLevelType w:val="hybridMultilevel"/>
    <w:tmpl w:val="6E94A2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8E447AE"/>
    <w:multiLevelType w:val="multilevel"/>
    <w:tmpl w:val="29400522"/>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74CA4D0F"/>
    <w:multiLevelType w:val="multilevel"/>
    <w:tmpl w:val="1C565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58840FD"/>
    <w:multiLevelType w:val="hybridMultilevel"/>
    <w:tmpl w:val="BFD4BF66"/>
    <w:lvl w:ilvl="0" w:tplc="F4F2A94A">
      <w:start w:val="1"/>
      <w:numFmt w:val="lowerLetter"/>
      <w:pStyle w:val="ListParagraph"/>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B263163"/>
    <w:multiLevelType w:val="hybridMultilevel"/>
    <w:tmpl w:val="A13E504C"/>
    <w:lvl w:ilvl="0" w:tplc="E89C40D2">
      <w:start w:val="1"/>
      <w:numFmt w:val="lowerLetter"/>
      <w:lvlText w:val="%1."/>
      <w:lvlJc w:val="left"/>
      <w:pPr>
        <w:ind w:left="1440" w:hanging="360"/>
      </w:pPr>
      <w:rPr>
        <w:rFonts w:ascii="Times New Roman" w:eastAsia="Times New Roman" w:hAnsi="Times New Roman" w:cs="Times New Roman"/>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1"/>
  </w:num>
  <w:num w:numId="5">
    <w:abstractNumId w:val="2"/>
  </w:num>
  <w:num w:numId="6">
    <w:abstractNumId w:val="0"/>
  </w:num>
  <w:num w:numId="7">
    <w:abstractNumId w:val="7"/>
  </w:num>
  <w:num w:numId="8">
    <w:abstractNumId w:val="11"/>
    <w:lvlOverride w:ilvl="0">
      <w:startOverride w:val="1"/>
    </w:lvlOverride>
  </w:num>
  <w:num w:numId="9">
    <w:abstractNumId w:val="6"/>
  </w:num>
  <w:num w:numId="10">
    <w:abstractNumId w:val="1"/>
  </w:num>
  <w:num w:numId="11">
    <w:abstractNumId w:val="4"/>
  </w:num>
  <w:num w:numId="12">
    <w:abstractNumId w:val="9"/>
  </w:num>
  <w:num w:numId="13">
    <w:abstractNumId w:val="10"/>
  </w:num>
  <w:num w:numId="14">
    <w:abstractNumId w:val="8"/>
  </w:num>
  <w:num w:numId="15">
    <w:abstractNumId w:val="3"/>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ttachedTemplate r:id="rId1"/>
  <w:defaultTabStop w:val="720"/>
  <w:characterSpacingControl w:val="doNotCompress"/>
  <w:footnotePr>
    <w:footnote w:id="0"/>
    <w:footnote w:id="1"/>
  </w:footnotePr>
  <w:endnotePr>
    <w:endnote w:id="0"/>
    <w:endnote w:id="1"/>
  </w:endnotePr>
  <w:compat/>
  <w:rsids>
    <w:rsidRoot w:val="005D47BB"/>
    <w:rsid w:val="0000484E"/>
    <w:rsid w:val="000238CD"/>
    <w:rsid w:val="00044EA2"/>
    <w:rsid w:val="00055ABD"/>
    <w:rsid w:val="00056099"/>
    <w:rsid w:val="00072781"/>
    <w:rsid w:val="00073288"/>
    <w:rsid w:val="000E6CD7"/>
    <w:rsid w:val="00131A2C"/>
    <w:rsid w:val="001474D7"/>
    <w:rsid w:val="0019065E"/>
    <w:rsid w:val="001C5B96"/>
    <w:rsid w:val="001E3DE1"/>
    <w:rsid w:val="0022063D"/>
    <w:rsid w:val="00223187"/>
    <w:rsid w:val="0023459C"/>
    <w:rsid w:val="00251974"/>
    <w:rsid w:val="00276E56"/>
    <w:rsid w:val="00282173"/>
    <w:rsid w:val="002C5A8D"/>
    <w:rsid w:val="002C7F13"/>
    <w:rsid w:val="00316A07"/>
    <w:rsid w:val="00331B27"/>
    <w:rsid w:val="00353703"/>
    <w:rsid w:val="0035689F"/>
    <w:rsid w:val="00370EAB"/>
    <w:rsid w:val="003A2D25"/>
    <w:rsid w:val="003B651C"/>
    <w:rsid w:val="003B7BAC"/>
    <w:rsid w:val="003C6530"/>
    <w:rsid w:val="003F4D06"/>
    <w:rsid w:val="00403BAF"/>
    <w:rsid w:val="0043424D"/>
    <w:rsid w:val="00445F03"/>
    <w:rsid w:val="00474709"/>
    <w:rsid w:val="00480CE9"/>
    <w:rsid w:val="00483245"/>
    <w:rsid w:val="004B4247"/>
    <w:rsid w:val="004D6802"/>
    <w:rsid w:val="004F76C1"/>
    <w:rsid w:val="0050367A"/>
    <w:rsid w:val="005060A4"/>
    <w:rsid w:val="00510137"/>
    <w:rsid w:val="00515CDB"/>
    <w:rsid w:val="005663B5"/>
    <w:rsid w:val="0056680A"/>
    <w:rsid w:val="005B3E89"/>
    <w:rsid w:val="005C3502"/>
    <w:rsid w:val="005D47BB"/>
    <w:rsid w:val="00601459"/>
    <w:rsid w:val="00614A74"/>
    <w:rsid w:val="00652200"/>
    <w:rsid w:val="00671D06"/>
    <w:rsid w:val="00675A06"/>
    <w:rsid w:val="006937D3"/>
    <w:rsid w:val="006A2120"/>
    <w:rsid w:val="006A7681"/>
    <w:rsid w:val="006D0EF2"/>
    <w:rsid w:val="006E3C4C"/>
    <w:rsid w:val="006E7421"/>
    <w:rsid w:val="006F38AD"/>
    <w:rsid w:val="00723C9D"/>
    <w:rsid w:val="00733E6C"/>
    <w:rsid w:val="00743A11"/>
    <w:rsid w:val="00754995"/>
    <w:rsid w:val="00757B05"/>
    <w:rsid w:val="007621C0"/>
    <w:rsid w:val="007C4CEE"/>
    <w:rsid w:val="007C6EA8"/>
    <w:rsid w:val="007E7608"/>
    <w:rsid w:val="007F1B56"/>
    <w:rsid w:val="007F4547"/>
    <w:rsid w:val="007F77D3"/>
    <w:rsid w:val="00834898"/>
    <w:rsid w:val="00843990"/>
    <w:rsid w:val="00846BC7"/>
    <w:rsid w:val="0085196F"/>
    <w:rsid w:val="00860978"/>
    <w:rsid w:val="0086097F"/>
    <w:rsid w:val="00860E7C"/>
    <w:rsid w:val="00873EAA"/>
    <w:rsid w:val="0089430C"/>
    <w:rsid w:val="008B63DC"/>
    <w:rsid w:val="008B7E7D"/>
    <w:rsid w:val="008C7B41"/>
    <w:rsid w:val="008D0760"/>
    <w:rsid w:val="008E54D5"/>
    <w:rsid w:val="00905F99"/>
    <w:rsid w:val="00955583"/>
    <w:rsid w:val="00961C7A"/>
    <w:rsid w:val="00967131"/>
    <w:rsid w:val="00967E50"/>
    <w:rsid w:val="00981195"/>
    <w:rsid w:val="00986600"/>
    <w:rsid w:val="009A1F1D"/>
    <w:rsid w:val="009B5CC1"/>
    <w:rsid w:val="009B7324"/>
    <w:rsid w:val="009D52D0"/>
    <w:rsid w:val="009E0E65"/>
    <w:rsid w:val="009F20AA"/>
    <w:rsid w:val="00A02B7F"/>
    <w:rsid w:val="00A56250"/>
    <w:rsid w:val="00A70345"/>
    <w:rsid w:val="00A73A2B"/>
    <w:rsid w:val="00A848F2"/>
    <w:rsid w:val="00A9749B"/>
    <w:rsid w:val="00AC10E9"/>
    <w:rsid w:val="00AD52D7"/>
    <w:rsid w:val="00AE76FB"/>
    <w:rsid w:val="00B0457C"/>
    <w:rsid w:val="00B245BF"/>
    <w:rsid w:val="00B4016F"/>
    <w:rsid w:val="00B45695"/>
    <w:rsid w:val="00B843B1"/>
    <w:rsid w:val="00BA4DF6"/>
    <w:rsid w:val="00BA4F27"/>
    <w:rsid w:val="00BA7BF0"/>
    <w:rsid w:val="00BB5F51"/>
    <w:rsid w:val="00BC1252"/>
    <w:rsid w:val="00BC623B"/>
    <w:rsid w:val="00C00436"/>
    <w:rsid w:val="00C0464C"/>
    <w:rsid w:val="00C13D79"/>
    <w:rsid w:val="00C4135E"/>
    <w:rsid w:val="00C651AD"/>
    <w:rsid w:val="00C7417B"/>
    <w:rsid w:val="00CA6F84"/>
    <w:rsid w:val="00CB1DAB"/>
    <w:rsid w:val="00CD51D0"/>
    <w:rsid w:val="00CF1DFF"/>
    <w:rsid w:val="00CF4C8A"/>
    <w:rsid w:val="00D0186A"/>
    <w:rsid w:val="00D107BC"/>
    <w:rsid w:val="00D33F0B"/>
    <w:rsid w:val="00D40281"/>
    <w:rsid w:val="00D403A5"/>
    <w:rsid w:val="00D72817"/>
    <w:rsid w:val="00D86240"/>
    <w:rsid w:val="00DC0EDF"/>
    <w:rsid w:val="00DD1D08"/>
    <w:rsid w:val="00E01C68"/>
    <w:rsid w:val="00E05FDB"/>
    <w:rsid w:val="00E24FAC"/>
    <w:rsid w:val="00E3528B"/>
    <w:rsid w:val="00E37502"/>
    <w:rsid w:val="00E46A0B"/>
    <w:rsid w:val="00E550BB"/>
    <w:rsid w:val="00E851EC"/>
    <w:rsid w:val="00E914DE"/>
    <w:rsid w:val="00E9494D"/>
    <w:rsid w:val="00EA0A19"/>
    <w:rsid w:val="00EA6CC2"/>
    <w:rsid w:val="00EC20DC"/>
    <w:rsid w:val="00F133D4"/>
    <w:rsid w:val="00F40C4C"/>
    <w:rsid w:val="00F42312"/>
    <w:rsid w:val="00F62C10"/>
    <w:rsid w:val="00F65F54"/>
    <w:rsid w:val="00F830D8"/>
    <w:rsid w:val="00F84EF4"/>
    <w:rsid w:val="00FC16A7"/>
    <w:rsid w:val="00FD159E"/>
    <w:rsid w:val="00FE3AF6"/>
    <w:rsid w:val="00FE6A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28B"/>
    <w:pPr>
      <w:spacing w:after="120" w:line="360" w:lineRule="auto"/>
      <w:jc w:val="both"/>
      <w:textboxTightWrap w:val="allLines"/>
    </w:pPr>
    <w:rPr>
      <w:rFonts w:ascii="Times New Roman" w:hAnsi="Times New Roman"/>
      <w:sz w:val="24"/>
    </w:rPr>
  </w:style>
  <w:style w:type="paragraph" w:styleId="Heading1">
    <w:name w:val="heading 1"/>
    <w:basedOn w:val="Normal"/>
    <w:next w:val="Normal"/>
    <w:link w:val="Heading1Char"/>
    <w:autoRedefine/>
    <w:uiPriority w:val="9"/>
    <w:qFormat/>
    <w:rsid w:val="00FC16A7"/>
    <w:pPr>
      <w:keepNext/>
      <w:keepLines/>
      <w:numPr>
        <w:numId w:val="1"/>
      </w:numPr>
      <w:spacing w:before="480" w:after="0"/>
      <w:outlineLvl w:val="0"/>
    </w:pPr>
    <w:rPr>
      <w:rFonts w:eastAsiaTheme="majorEastAsia" w:cstheme="majorBidi"/>
      <w:b/>
      <w:bCs/>
      <w:sz w:val="32"/>
      <w:szCs w:val="28"/>
    </w:rPr>
  </w:style>
  <w:style w:type="paragraph" w:styleId="Heading2">
    <w:name w:val="heading 2"/>
    <w:basedOn w:val="Normal"/>
    <w:next w:val="Normal"/>
    <w:link w:val="Heading2Char"/>
    <w:autoRedefine/>
    <w:uiPriority w:val="9"/>
    <w:unhideWhenUsed/>
    <w:qFormat/>
    <w:rsid w:val="008B7E7D"/>
    <w:pPr>
      <w:keepNext/>
      <w:keepLines/>
      <w:numPr>
        <w:ilvl w:val="1"/>
        <w:numId w:val="1"/>
      </w:numPr>
      <w:spacing w:before="200" w:after="6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autoRedefine/>
    <w:uiPriority w:val="9"/>
    <w:unhideWhenUsed/>
    <w:qFormat/>
    <w:rsid w:val="00652200"/>
    <w:pPr>
      <w:keepNext/>
      <w:keepLines/>
      <w:numPr>
        <w:ilvl w:val="2"/>
        <w:numId w:val="1"/>
      </w:numPr>
      <w:tabs>
        <w:tab w:val="left" w:pos="720"/>
      </w:tabs>
      <w:spacing w:before="200" w:after="60"/>
      <w:outlineLvl w:val="2"/>
    </w:pPr>
    <w:rPr>
      <w:rFonts w:eastAsiaTheme="majorEastAsia" w:cstheme="majorBidi"/>
      <w:b/>
      <w:bCs/>
    </w:rPr>
  </w:style>
  <w:style w:type="paragraph" w:styleId="Heading4">
    <w:name w:val="heading 4"/>
    <w:basedOn w:val="Normal"/>
    <w:next w:val="Normal"/>
    <w:link w:val="Heading4Char"/>
    <w:autoRedefine/>
    <w:uiPriority w:val="9"/>
    <w:unhideWhenUsed/>
    <w:qFormat/>
    <w:rsid w:val="00652200"/>
    <w:pPr>
      <w:keepNext/>
      <w:keepLines/>
      <w:numPr>
        <w:ilvl w:val="3"/>
        <w:numId w:val="1"/>
      </w:numPr>
      <w:tabs>
        <w:tab w:val="left" w:pos="810"/>
      </w:tabs>
      <w:spacing w:before="200" w:after="6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6A212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A212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A212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A212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A212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autoRedefine/>
    <w:uiPriority w:val="11"/>
    <w:qFormat/>
    <w:rsid w:val="00846BC7"/>
    <w:pPr>
      <w:numPr>
        <w:ilvl w:val="1"/>
      </w:numPr>
      <w:spacing w:before="120"/>
    </w:pPr>
    <w:rPr>
      <w:rFonts w:eastAsiaTheme="majorEastAsia" w:cstheme="majorBidi"/>
      <w:b/>
      <w:iCs/>
      <w:color w:val="000000" w:themeColor="text1"/>
      <w:spacing w:val="15"/>
      <w:sz w:val="36"/>
      <w:szCs w:val="36"/>
    </w:rPr>
  </w:style>
  <w:style w:type="character" w:customStyle="1" w:styleId="SubtitleChar">
    <w:name w:val="Subtitle Char"/>
    <w:basedOn w:val="DefaultParagraphFont"/>
    <w:link w:val="Subtitle"/>
    <w:uiPriority w:val="11"/>
    <w:rsid w:val="00846BC7"/>
    <w:rPr>
      <w:rFonts w:ascii="Times New Roman" w:eastAsiaTheme="majorEastAsia" w:hAnsi="Times New Roman" w:cstheme="majorBidi"/>
      <w:b/>
      <w:iCs/>
      <w:color w:val="000000" w:themeColor="text1"/>
      <w:spacing w:val="15"/>
      <w:sz w:val="36"/>
      <w:szCs w:val="36"/>
    </w:rPr>
  </w:style>
  <w:style w:type="character" w:customStyle="1" w:styleId="Heading1Char">
    <w:name w:val="Heading 1 Char"/>
    <w:basedOn w:val="DefaultParagraphFont"/>
    <w:link w:val="Heading1"/>
    <w:uiPriority w:val="9"/>
    <w:rsid w:val="00FC16A7"/>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8B7E7D"/>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652200"/>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652200"/>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semiHidden/>
    <w:rsid w:val="006A2120"/>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6A2120"/>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6A2120"/>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6A212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A2120"/>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D862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autoRedefine/>
    <w:uiPriority w:val="35"/>
    <w:unhideWhenUsed/>
    <w:qFormat/>
    <w:rsid w:val="006E3C4C"/>
    <w:pPr>
      <w:keepNext/>
      <w:spacing w:before="120"/>
      <w:jc w:val="center"/>
    </w:pPr>
    <w:rPr>
      <w:b/>
      <w:bCs/>
      <w:color w:val="000000" w:themeColor="text1"/>
      <w:sz w:val="20"/>
      <w:szCs w:val="24"/>
    </w:rPr>
  </w:style>
  <w:style w:type="character" w:styleId="PlaceholderText">
    <w:name w:val="Placeholder Text"/>
    <w:basedOn w:val="DefaultParagraphFont"/>
    <w:uiPriority w:val="99"/>
    <w:semiHidden/>
    <w:rsid w:val="00370EAB"/>
    <w:rPr>
      <w:color w:val="808080"/>
    </w:rPr>
  </w:style>
  <w:style w:type="paragraph" w:styleId="BalloonText">
    <w:name w:val="Balloon Text"/>
    <w:basedOn w:val="Normal"/>
    <w:link w:val="BalloonTextChar"/>
    <w:uiPriority w:val="99"/>
    <w:semiHidden/>
    <w:unhideWhenUsed/>
    <w:rsid w:val="0037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EAB"/>
    <w:rPr>
      <w:rFonts w:ascii="Tahoma" w:hAnsi="Tahoma" w:cs="Tahoma"/>
      <w:spacing w:val="20"/>
      <w:sz w:val="16"/>
      <w:szCs w:val="16"/>
    </w:rPr>
  </w:style>
  <w:style w:type="paragraph" w:customStyle="1" w:styleId="Equation">
    <w:name w:val="Equation"/>
    <w:basedOn w:val="Normal"/>
    <w:link w:val="EquationChar"/>
    <w:autoRedefine/>
    <w:qFormat/>
    <w:rsid w:val="00860E7C"/>
    <w:pPr>
      <w:jc w:val="center"/>
    </w:pPr>
  </w:style>
  <w:style w:type="character" w:customStyle="1" w:styleId="EquationChar">
    <w:name w:val="Equation Char"/>
    <w:basedOn w:val="DefaultParagraphFont"/>
    <w:link w:val="Equation"/>
    <w:rsid w:val="00860E7C"/>
    <w:rPr>
      <w:rFonts w:ascii="Times New Roman" w:hAnsi="Times New Roman"/>
      <w:spacing w:val="20"/>
      <w:sz w:val="24"/>
    </w:rPr>
  </w:style>
  <w:style w:type="table" w:customStyle="1" w:styleId="AbhiTable">
    <w:name w:val="Abhi Table"/>
    <w:basedOn w:val="TableNormal"/>
    <w:uiPriority w:val="99"/>
    <w:rsid w:val="00E851EC"/>
    <w:pPr>
      <w:spacing w:after="0" w:line="240" w:lineRule="auto"/>
    </w:pPr>
    <w:rPr>
      <w:rFonts w:ascii="Times New Roman" w:hAnsi="Times New Roman"/>
      <w:sz w:val="24"/>
    </w:rPr>
    <w:tblPr>
      <w:tblInd w:w="0" w:type="dxa"/>
      <w:tblBorders>
        <w:bottom w:val="single" w:sz="4" w:space="0" w:color="auto"/>
      </w:tblBorders>
      <w:tblCellMar>
        <w:top w:w="0" w:type="dxa"/>
        <w:left w:w="108" w:type="dxa"/>
        <w:bottom w:w="0" w:type="dxa"/>
        <w:right w:w="108" w:type="dxa"/>
      </w:tblCellMar>
    </w:tblPr>
    <w:tblStylePr w:type="firstRow">
      <w:pPr>
        <w:jc w:val="center"/>
      </w:pPr>
      <w:tblPr/>
      <w:tcPr>
        <w:tcBorders>
          <w:top w:val="single" w:sz="4" w:space="0" w:color="auto"/>
          <w:left w:val="nil"/>
          <w:bottom w:val="single" w:sz="4" w:space="0" w:color="auto"/>
          <w:right w:val="nil"/>
          <w:insideH w:val="nil"/>
          <w:insideV w:val="nil"/>
        </w:tcBorders>
      </w:tcPr>
    </w:tblStylePr>
    <w:tblStylePr w:type="lastRow">
      <w:tblPr/>
      <w:tcPr>
        <w:tcBorders>
          <w:bottom w:val="nil"/>
        </w:tcBorders>
      </w:tcPr>
    </w:tblStylePr>
  </w:style>
  <w:style w:type="table" w:customStyle="1" w:styleId="Style1">
    <w:name w:val="Style1"/>
    <w:basedOn w:val="TableNormal"/>
    <w:uiPriority w:val="99"/>
    <w:rsid w:val="007C4CEE"/>
    <w:pPr>
      <w:spacing w:after="0" w:line="240" w:lineRule="auto"/>
    </w:pPr>
    <w:rPr>
      <w:rFonts w:ascii="Times New Roman" w:hAnsi="Times New Roman"/>
      <w:sz w:val="24"/>
    </w:rPr>
    <w:tblPr>
      <w:tblInd w:w="0" w:type="dxa"/>
      <w:tblCellMar>
        <w:top w:w="0" w:type="dxa"/>
        <w:left w:w="108" w:type="dxa"/>
        <w:bottom w:w="0" w:type="dxa"/>
        <w:right w:w="108" w:type="dxa"/>
      </w:tblCellMar>
    </w:tblPr>
  </w:style>
  <w:style w:type="paragraph" w:styleId="ListParagraph">
    <w:name w:val="List Paragraph"/>
    <w:basedOn w:val="Normal"/>
    <w:uiPriority w:val="34"/>
    <w:qFormat/>
    <w:rsid w:val="00C651AD"/>
    <w:pPr>
      <w:numPr>
        <w:numId w:val="4"/>
      </w:numPr>
      <w:contextualSpacing/>
    </w:pPr>
  </w:style>
  <w:style w:type="paragraph" w:customStyle="1" w:styleId="Algo">
    <w:name w:val="Algo"/>
    <w:basedOn w:val="Normal"/>
    <w:link w:val="AlgoChar"/>
    <w:qFormat/>
    <w:rsid w:val="00445F03"/>
    <w:pPr>
      <w:numPr>
        <w:numId w:val="6"/>
      </w:numPr>
      <w:spacing w:line="240" w:lineRule="auto"/>
    </w:pPr>
  </w:style>
  <w:style w:type="character" w:customStyle="1" w:styleId="AlgoChar">
    <w:name w:val="Algo Char"/>
    <w:basedOn w:val="DefaultParagraphFont"/>
    <w:link w:val="Algo"/>
    <w:rsid w:val="00445F03"/>
    <w:rPr>
      <w:rFonts w:ascii="Times New Roman" w:hAnsi="Times New Roman"/>
      <w:sz w:val="24"/>
    </w:rPr>
  </w:style>
  <w:style w:type="paragraph" w:customStyle="1" w:styleId="Algobox">
    <w:name w:val="Algobox"/>
    <w:basedOn w:val="Normal"/>
    <w:link w:val="AlgoboxChar"/>
    <w:qFormat/>
    <w:rsid w:val="00F40C4C"/>
    <w:rPr>
      <w:noProof/>
    </w:rPr>
  </w:style>
  <w:style w:type="character" w:customStyle="1" w:styleId="AlgoboxChar">
    <w:name w:val="Algobox Char"/>
    <w:basedOn w:val="DefaultParagraphFont"/>
    <w:link w:val="Algobox"/>
    <w:rsid w:val="00F40C4C"/>
    <w:rPr>
      <w:rFonts w:ascii="Times New Roman" w:hAnsi="Times New Roman"/>
      <w:noProof/>
      <w:sz w:val="24"/>
    </w:rPr>
  </w:style>
  <w:style w:type="paragraph" w:customStyle="1" w:styleId="titlepagestyle">
    <w:name w:val="title page style"/>
    <w:basedOn w:val="Normal"/>
    <w:link w:val="titlepagestyleChar"/>
    <w:qFormat/>
    <w:rsid w:val="008B63DC"/>
    <w:pPr>
      <w:spacing w:after="0" w:line="276" w:lineRule="auto"/>
      <w:jc w:val="center"/>
    </w:pPr>
  </w:style>
  <w:style w:type="paragraph" w:customStyle="1" w:styleId="subtitle2forfrontpages">
    <w:name w:val="subtitle 2 for front pages"/>
    <w:basedOn w:val="Normal"/>
    <w:link w:val="subtitle2forfrontpagesChar"/>
    <w:qFormat/>
    <w:rsid w:val="0000484E"/>
    <w:pPr>
      <w:spacing w:after="200" w:line="276" w:lineRule="auto"/>
      <w:jc w:val="center"/>
    </w:pPr>
    <w:rPr>
      <w:b/>
      <w:sz w:val="36"/>
    </w:rPr>
  </w:style>
  <w:style w:type="character" w:customStyle="1" w:styleId="titlepagestyleChar">
    <w:name w:val="title page style Char"/>
    <w:basedOn w:val="DefaultParagraphFont"/>
    <w:link w:val="titlepagestyle"/>
    <w:rsid w:val="008B63DC"/>
    <w:rPr>
      <w:rFonts w:ascii="Times New Roman" w:hAnsi="Times New Roman"/>
      <w:sz w:val="24"/>
    </w:rPr>
  </w:style>
  <w:style w:type="paragraph" w:styleId="Header">
    <w:name w:val="header"/>
    <w:basedOn w:val="Normal"/>
    <w:link w:val="HeaderChar"/>
    <w:uiPriority w:val="99"/>
    <w:unhideWhenUsed/>
    <w:rsid w:val="00FE6A35"/>
    <w:pPr>
      <w:tabs>
        <w:tab w:val="center" w:pos="4680"/>
        <w:tab w:val="right" w:pos="9360"/>
      </w:tabs>
      <w:spacing w:after="0" w:line="240" w:lineRule="auto"/>
    </w:pPr>
  </w:style>
  <w:style w:type="character" w:customStyle="1" w:styleId="subtitle2forfrontpagesChar">
    <w:name w:val="subtitle 2 for front pages Char"/>
    <w:basedOn w:val="DefaultParagraphFont"/>
    <w:link w:val="subtitle2forfrontpages"/>
    <w:rsid w:val="0000484E"/>
    <w:rPr>
      <w:rFonts w:ascii="Times New Roman" w:hAnsi="Times New Roman"/>
      <w:b/>
      <w:sz w:val="36"/>
    </w:rPr>
  </w:style>
  <w:style w:type="character" w:customStyle="1" w:styleId="HeaderChar">
    <w:name w:val="Header Char"/>
    <w:basedOn w:val="DefaultParagraphFont"/>
    <w:link w:val="Header"/>
    <w:uiPriority w:val="99"/>
    <w:rsid w:val="00FE6A35"/>
    <w:rPr>
      <w:rFonts w:ascii="Times New Roman" w:hAnsi="Times New Roman"/>
      <w:sz w:val="24"/>
    </w:rPr>
  </w:style>
  <w:style w:type="paragraph" w:styleId="Footer">
    <w:name w:val="footer"/>
    <w:basedOn w:val="Normal"/>
    <w:link w:val="FooterChar"/>
    <w:uiPriority w:val="99"/>
    <w:unhideWhenUsed/>
    <w:rsid w:val="00FE6A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A35"/>
    <w:rPr>
      <w:rFonts w:ascii="Times New Roman" w:hAnsi="Times New Roman"/>
      <w:sz w:val="24"/>
    </w:rPr>
  </w:style>
  <w:style w:type="paragraph" w:styleId="TOCHeading">
    <w:name w:val="TOC Heading"/>
    <w:basedOn w:val="Heading1"/>
    <w:next w:val="Normal"/>
    <w:uiPriority w:val="39"/>
    <w:unhideWhenUsed/>
    <w:qFormat/>
    <w:rsid w:val="00055ABD"/>
    <w:pPr>
      <w:numPr>
        <w:numId w:val="0"/>
      </w:numPr>
      <w:spacing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055ABD"/>
    <w:pPr>
      <w:spacing w:after="100"/>
    </w:pPr>
  </w:style>
  <w:style w:type="paragraph" w:styleId="TOC2">
    <w:name w:val="toc 2"/>
    <w:basedOn w:val="Normal"/>
    <w:next w:val="Normal"/>
    <w:autoRedefine/>
    <w:uiPriority w:val="39"/>
    <w:unhideWhenUsed/>
    <w:rsid w:val="00055ABD"/>
    <w:pPr>
      <w:spacing w:after="100"/>
      <w:ind w:left="240"/>
    </w:pPr>
  </w:style>
  <w:style w:type="paragraph" w:styleId="TOC3">
    <w:name w:val="toc 3"/>
    <w:basedOn w:val="Normal"/>
    <w:next w:val="Normal"/>
    <w:autoRedefine/>
    <w:uiPriority w:val="39"/>
    <w:unhideWhenUsed/>
    <w:rsid w:val="00055ABD"/>
    <w:pPr>
      <w:spacing w:after="100"/>
      <w:ind w:left="480"/>
    </w:pPr>
  </w:style>
  <w:style w:type="character" w:styleId="Hyperlink">
    <w:name w:val="Hyperlink"/>
    <w:basedOn w:val="DefaultParagraphFont"/>
    <w:uiPriority w:val="99"/>
    <w:unhideWhenUsed/>
    <w:rsid w:val="00055ABD"/>
    <w:rPr>
      <w:color w:val="0000FF" w:themeColor="hyperlink"/>
      <w:u w:val="single"/>
    </w:rPr>
  </w:style>
  <w:style w:type="character" w:customStyle="1" w:styleId="apple-converted-space">
    <w:name w:val="apple-converted-space"/>
    <w:basedOn w:val="DefaultParagraphFont"/>
    <w:rsid w:val="00276E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91208759">
      <w:bodyDiv w:val="1"/>
      <w:marLeft w:val="0"/>
      <w:marRight w:val="0"/>
      <w:marTop w:val="0"/>
      <w:marBottom w:val="0"/>
      <w:divBdr>
        <w:top w:val="none" w:sz="0" w:space="0" w:color="auto"/>
        <w:left w:val="none" w:sz="0" w:space="0" w:color="auto"/>
        <w:bottom w:val="none" w:sz="0" w:space="0" w:color="auto"/>
        <w:right w:val="none" w:sz="0" w:space="0" w:color="auto"/>
      </w:divBdr>
    </w:div>
    <w:div w:id="493763374">
      <w:bodyDiv w:val="1"/>
      <w:marLeft w:val="0"/>
      <w:marRight w:val="0"/>
      <w:marTop w:val="0"/>
      <w:marBottom w:val="0"/>
      <w:divBdr>
        <w:top w:val="none" w:sz="0" w:space="0" w:color="auto"/>
        <w:left w:val="none" w:sz="0" w:space="0" w:color="auto"/>
        <w:bottom w:val="none" w:sz="0" w:space="0" w:color="auto"/>
        <w:right w:val="none" w:sz="0" w:space="0" w:color="auto"/>
      </w:divBdr>
    </w:div>
    <w:div w:id="828328340">
      <w:bodyDiv w:val="1"/>
      <w:marLeft w:val="0"/>
      <w:marRight w:val="0"/>
      <w:marTop w:val="0"/>
      <w:marBottom w:val="0"/>
      <w:divBdr>
        <w:top w:val="none" w:sz="0" w:space="0" w:color="auto"/>
        <w:left w:val="none" w:sz="0" w:space="0" w:color="auto"/>
        <w:bottom w:val="none" w:sz="0" w:space="0" w:color="auto"/>
        <w:right w:val="none" w:sz="0" w:space="0" w:color="auto"/>
      </w:divBdr>
    </w:div>
    <w:div w:id="210622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Admin\Documents\Minor_Proje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4D031B89-77F8-4315-991A-F1E2B6FEE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Minor_Project_Template</Template>
  <TotalTime>234</TotalTime>
  <Pages>12</Pages>
  <Words>1079</Words>
  <Characters>6402</Characters>
  <Application>Microsoft Office Word</Application>
  <DocSecurity>0</DocSecurity>
  <Lines>291</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Student</cp:lastModifiedBy>
  <cp:revision>11</cp:revision>
  <cp:lastPrinted>2018-03-24T08:08:00Z</cp:lastPrinted>
  <dcterms:created xsi:type="dcterms:W3CDTF">2023-10-13T07:31:00Z</dcterms:created>
  <dcterms:modified xsi:type="dcterms:W3CDTF">2023-11-07T08:21:00Z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dc50871f9754b3355cdae52123a59c041d80f96f1a950fcf9c00fa5fcedb06d1</vt:lpwstr>
  </property>
</Properties>
</file>